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B7" w:rsidRDefault="00A374B7" w:rsidP="00B16BF0">
      <w:pPr>
        <w:ind w:firstLineChars="0"/>
        <w:rPr>
          <w:rFonts w:hint="eastAsia"/>
        </w:rPr>
      </w:pPr>
    </w:p>
    <w:p w:rsidR="00175889" w:rsidRPr="00175889" w:rsidRDefault="00175889" w:rsidP="00D06EDA">
      <w:pPr>
        <w:widowControl/>
        <w:shd w:val="clear" w:color="auto" w:fill="FFFFFF"/>
        <w:adjustRightInd/>
        <w:snapToGrid/>
        <w:spacing w:before="150" w:after="150" w:line="240" w:lineRule="auto"/>
        <w:ind w:firstLineChars="0" w:firstLine="0"/>
        <w:rPr>
          <w:rFonts w:ascii="Verdana" w:eastAsia="宋体" w:hAnsi="Verdana" w:cs="宋体"/>
          <w:color w:val="333333"/>
          <w:kern w:val="0"/>
          <w:sz w:val="21"/>
        </w:rPr>
      </w:pPr>
      <w:r w:rsidRPr="00175889">
        <w:rPr>
          <w:rFonts w:ascii="Verdana" w:eastAsia="宋体" w:hAnsi="Verdana" w:cs="宋体"/>
          <w:color w:val="333333"/>
          <w:kern w:val="0"/>
          <w:sz w:val="21"/>
        </w:rPr>
        <w:t>全局配置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: ${M2_HOME}/</w:t>
      </w:r>
      <w:proofErr w:type="spellStart"/>
      <w:r w:rsidRPr="00175889">
        <w:rPr>
          <w:rFonts w:ascii="Verdana" w:eastAsia="宋体" w:hAnsi="Verdana" w:cs="宋体"/>
          <w:color w:val="333333"/>
          <w:kern w:val="0"/>
          <w:sz w:val="21"/>
        </w:rPr>
        <w:t>conf</w:t>
      </w:r>
      <w:proofErr w:type="spellEnd"/>
      <w:r w:rsidRPr="00175889">
        <w:rPr>
          <w:rFonts w:ascii="Verdana" w:eastAsia="宋体" w:hAnsi="Verdana" w:cs="宋体"/>
          <w:color w:val="333333"/>
          <w:kern w:val="0"/>
          <w:sz w:val="21"/>
        </w:rPr>
        <w:t>/settings.xml</w:t>
      </w:r>
    </w:p>
    <w:p w:rsidR="00175889" w:rsidRPr="00175889" w:rsidRDefault="00175889" w:rsidP="00175889">
      <w:pPr>
        <w:widowControl/>
        <w:shd w:val="clear" w:color="auto" w:fill="FFFFFF"/>
        <w:adjustRightInd/>
        <w:snapToGrid/>
        <w:spacing w:before="150" w:after="150" w:line="240" w:lineRule="auto"/>
        <w:ind w:firstLineChars="0" w:firstLine="0"/>
        <w:rPr>
          <w:rFonts w:ascii="Verdana" w:eastAsia="宋体" w:hAnsi="Verdana" w:cs="宋体"/>
          <w:color w:val="333333"/>
          <w:kern w:val="0"/>
          <w:sz w:val="21"/>
        </w:rPr>
      </w:pPr>
      <w:r w:rsidRPr="00175889">
        <w:rPr>
          <w:rFonts w:ascii="Verdana" w:eastAsia="宋体" w:hAnsi="Verdana" w:cs="宋体"/>
          <w:color w:val="333333"/>
          <w:kern w:val="0"/>
          <w:sz w:val="21"/>
        </w:rPr>
        <w:t>用户配置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: ${</w:t>
      </w:r>
      <w:proofErr w:type="spellStart"/>
      <w:r w:rsidRPr="00175889">
        <w:rPr>
          <w:rFonts w:ascii="Verdana" w:eastAsia="宋体" w:hAnsi="Verdana" w:cs="宋体"/>
          <w:color w:val="333333"/>
          <w:kern w:val="0"/>
          <w:sz w:val="21"/>
        </w:rPr>
        <w:t>user.home</w:t>
      </w:r>
      <w:proofErr w:type="spellEnd"/>
      <w:r w:rsidRPr="00175889">
        <w:rPr>
          <w:rFonts w:ascii="Verdana" w:eastAsia="宋体" w:hAnsi="Verdana" w:cs="宋体"/>
          <w:color w:val="333333"/>
          <w:kern w:val="0"/>
          <w:sz w:val="21"/>
        </w:rPr>
        <w:t>}/.m2/settings.xml</w:t>
      </w:r>
    </w:p>
    <w:p w:rsidR="00175889" w:rsidRPr="00175889" w:rsidRDefault="00175889" w:rsidP="00175889">
      <w:pPr>
        <w:widowControl/>
        <w:shd w:val="clear" w:color="auto" w:fill="FFFFFF"/>
        <w:adjustRightInd/>
        <w:snapToGrid/>
        <w:spacing w:before="150" w:after="150" w:line="240" w:lineRule="auto"/>
        <w:ind w:firstLineChars="0" w:firstLine="0"/>
        <w:rPr>
          <w:rFonts w:ascii="Verdana" w:eastAsia="宋体" w:hAnsi="Verdana" w:cs="宋体"/>
          <w:color w:val="333333"/>
          <w:kern w:val="0"/>
          <w:sz w:val="21"/>
        </w:rPr>
      </w:pPr>
      <w:r w:rsidRPr="00175889">
        <w:rPr>
          <w:rFonts w:ascii="Verdana" w:eastAsia="宋体" w:hAnsi="Verdana" w:cs="宋体"/>
          <w:color w:val="333333"/>
          <w:kern w:val="0"/>
          <w:sz w:val="21"/>
        </w:rPr>
        <w:t>note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：用户配置优先于全局配置。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${</w:t>
      </w:r>
      <w:proofErr w:type="spellStart"/>
      <w:r w:rsidRPr="00175889">
        <w:rPr>
          <w:rFonts w:ascii="Verdana" w:eastAsia="宋体" w:hAnsi="Verdana" w:cs="宋体"/>
          <w:color w:val="333333"/>
          <w:kern w:val="0"/>
          <w:sz w:val="21"/>
        </w:rPr>
        <w:t>user.home</w:t>
      </w:r>
      <w:proofErr w:type="spellEnd"/>
      <w:r w:rsidRPr="00175889">
        <w:rPr>
          <w:rFonts w:ascii="Verdana" w:eastAsia="宋体" w:hAnsi="Verdana" w:cs="宋体"/>
          <w:color w:val="333333"/>
          <w:kern w:val="0"/>
          <w:sz w:val="21"/>
        </w:rPr>
        <w:t>} 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和和所有其他系统属性只能在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3.0+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版本上使用。请注意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windows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和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Linux</w:t>
      </w:r>
      <w:r w:rsidRPr="00175889">
        <w:rPr>
          <w:rFonts w:ascii="Verdana" w:eastAsia="宋体" w:hAnsi="Verdana" w:cs="宋体"/>
          <w:color w:val="333333"/>
          <w:kern w:val="0"/>
          <w:sz w:val="21"/>
        </w:rPr>
        <w:t>使用变量的区别。</w:t>
      </w:r>
    </w:p>
    <w:p w:rsidR="00175889" w:rsidRPr="00175889" w:rsidRDefault="00175889" w:rsidP="00175889">
      <w:pPr>
        <w:widowControl/>
        <w:shd w:val="clear" w:color="auto" w:fill="FFFFFF"/>
        <w:adjustRightInd/>
        <w:snapToGrid/>
        <w:spacing w:before="150" w:after="150" w:line="240" w:lineRule="auto"/>
        <w:ind w:firstLineChars="0" w:firstLine="0"/>
        <w:rPr>
          <w:rFonts w:ascii="Verdana" w:eastAsia="宋体" w:hAnsi="Verdana" w:cs="宋体"/>
          <w:color w:val="333333"/>
          <w:kern w:val="0"/>
          <w:sz w:val="21"/>
        </w:rPr>
      </w:pPr>
      <w:r w:rsidRPr="00175889">
        <w:rPr>
          <w:rFonts w:ascii="Verdana" w:eastAsia="宋体" w:hAnsi="Verdana" w:cs="宋体"/>
          <w:color w:val="333333"/>
          <w:kern w:val="0"/>
          <w:sz w:val="21"/>
        </w:rPr>
        <w:t> </w:t>
      </w:r>
    </w:p>
    <w:p w:rsidR="00175889" w:rsidRPr="00175889" w:rsidRDefault="00175889" w:rsidP="00AE392C">
      <w:pPr>
        <w:pStyle w:val="a0"/>
      </w:pPr>
      <w:r w:rsidRPr="00175889">
        <w:t>settings.xml详解</w:t>
      </w:r>
    </w:p>
    <w:p w:rsidR="00175889" w:rsidRPr="00175889" w:rsidRDefault="00175889" w:rsidP="00AE392C">
      <w:pPr>
        <w:pStyle w:val="afa"/>
        <w:ind w:firstLine="480"/>
      </w:pPr>
      <w:r w:rsidRPr="00175889">
        <w:t>声明规范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proofErr w:type="gramStart"/>
      <w:r w:rsidRPr="00175889">
        <w:rPr>
          <w:rFonts w:ascii="宋体" w:hAnsi="宋体"/>
          <w:color w:val="0000FF"/>
          <w:szCs w:val="24"/>
        </w:rPr>
        <w:t>&lt;?</w:t>
      </w:r>
      <w:r w:rsidRPr="00175889">
        <w:rPr>
          <w:rFonts w:ascii="宋体" w:hAnsi="宋体"/>
          <w:color w:val="FF00FF"/>
          <w:szCs w:val="24"/>
        </w:rPr>
        <w:t>xml</w:t>
      </w:r>
      <w:proofErr w:type="gramEnd"/>
      <w:r w:rsidRPr="00175889">
        <w:rPr>
          <w:rFonts w:ascii="宋体" w:hAnsi="宋体"/>
          <w:color w:val="FF00FF"/>
          <w:szCs w:val="24"/>
        </w:rPr>
        <w:t xml:space="preserve"> version="1.0" encoding="UTF-8"</w:t>
      </w:r>
      <w:r w:rsidRPr="00175889">
        <w:rPr>
          <w:rFonts w:ascii="宋体" w:hAnsi="宋体"/>
          <w:color w:val="0000FF"/>
          <w:szCs w:val="24"/>
        </w:rPr>
        <w:t>?&gt;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FF0000"/>
          <w:szCs w:val="24"/>
        </w:rPr>
      </w:pP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 xml:space="preserve">settings </w:t>
      </w:r>
      <w:proofErr w:type="spellStart"/>
      <w:r w:rsidRPr="00175889">
        <w:rPr>
          <w:rFonts w:ascii="宋体" w:hAnsi="宋体"/>
          <w:color w:val="FF0000"/>
          <w:szCs w:val="24"/>
        </w:rPr>
        <w:t>xmlns</w:t>
      </w:r>
      <w:proofErr w:type="spellEnd"/>
      <w:r w:rsidRPr="00175889">
        <w:rPr>
          <w:rFonts w:ascii="宋体" w:hAnsi="宋体"/>
          <w:color w:val="0000FF"/>
          <w:szCs w:val="24"/>
        </w:rPr>
        <w:t>="http://maven.apache.org/POM/4.0.0"</w:t>
      </w:r>
      <w:r w:rsidRPr="00175889">
        <w:rPr>
          <w:rFonts w:ascii="宋体" w:hAnsi="宋体"/>
          <w:color w:val="FF0000"/>
          <w:szCs w:val="24"/>
        </w:rPr>
        <w:t xml:space="preserve"> </w:t>
      </w:r>
      <w:proofErr w:type="spellStart"/>
      <w:r w:rsidRPr="00175889">
        <w:rPr>
          <w:rFonts w:ascii="宋体" w:hAnsi="宋体"/>
          <w:color w:val="FF0000"/>
          <w:szCs w:val="24"/>
        </w:rPr>
        <w:t>xmlns:xsi</w:t>
      </w:r>
      <w:proofErr w:type="spellEnd"/>
      <w:r w:rsidRPr="00175889">
        <w:rPr>
          <w:rFonts w:ascii="宋体" w:hAnsi="宋体"/>
          <w:color w:val="0000FF"/>
          <w:szCs w:val="24"/>
        </w:rPr>
        <w:t>="http://www.w3.org/2001/XMLSchema-instance"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FF0000"/>
          <w:szCs w:val="24"/>
        </w:rPr>
        <w:t xml:space="preserve"> </w:t>
      </w:r>
      <w:proofErr w:type="spellStart"/>
      <w:r w:rsidRPr="00175889">
        <w:rPr>
          <w:rFonts w:ascii="宋体" w:hAnsi="宋体"/>
          <w:color w:val="FF0000"/>
          <w:szCs w:val="24"/>
        </w:rPr>
        <w:t>xsi:schemaLocation</w:t>
      </w:r>
      <w:proofErr w:type="spellEnd"/>
      <w:r w:rsidRPr="00175889">
        <w:rPr>
          <w:rFonts w:ascii="宋体" w:hAnsi="宋体"/>
          <w:color w:val="0000FF"/>
          <w:szCs w:val="24"/>
        </w:rPr>
        <w:t>="http://maven.apache.org/POM/4.0.0 http://maven.apache.org/xsd/settings-1.0.0.xsd"&gt;</w:t>
      </w:r>
    </w:p>
    <w:p w:rsidR="00175889" w:rsidRPr="00175889" w:rsidRDefault="00175889" w:rsidP="00AE392C">
      <w:pPr>
        <w:pStyle w:val="afa"/>
        <w:ind w:firstLine="480"/>
      </w:pPr>
      <w:proofErr w:type="spellStart"/>
      <w:proofErr w:type="gramStart"/>
      <w:r w:rsidRPr="00175889">
        <w:t>localRepository</w:t>
      </w:r>
      <w:proofErr w:type="spellEnd"/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proofErr w:type="gramStart"/>
      <w:r w:rsidRPr="00175889">
        <w:rPr>
          <w:rFonts w:ascii="宋体" w:hAnsi="宋体"/>
          <w:color w:val="008000"/>
          <w:szCs w:val="24"/>
        </w:rPr>
        <w:t>&lt;!--</w:t>
      </w:r>
      <w:proofErr w:type="gramEnd"/>
      <w:r w:rsidRPr="00175889">
        <w:rPr>
          <w:rFonts w:ascii="宋体" w:hAnsi="宋体"/>
          <w:color w:val="008000"/>
          <w:szCs w:val="24"/>
        </w:rPr>
        <w:t xml:space="preserve"> 本地仓库的路径。默认值为${</w:t>
      </w:r>
      <w:proofErr w:type="spellStart"/>
      <w:r w:rsidRPr="00175889">
        <w:rPr>
          <w:rFonts w:ascii="宋体" w:hAnsi="宋体"/>
          <w:color w:val="008000"/>
          <w:szCs w:val="24"/>
        </w:rPr>
        <w:t>user.home</w:t>
      </w:r>
      <w:proofErr w:type="spellEnd"/>
      <w:r w:rsidRPr="00175889">
        <w:rPr>
          <w:rFonts w:ascii="宋体" w:hAnsi="宋体"/>
          <w:color w:val="008000"/>
          <w:szCs w:val="24"/>
        </w:rPr>
        <w:t>}/.m2/repository。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localRepository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usr</w:t>
      </w:r>
      <w:proofErr w:type="spellEnd"/>
      <w:r w:rsidRPr="00175889">
        <w:rPr>
          <w:rFonts w:ascii="宋体" w:hAnsi="宋体"/>
          <w:szCs w:val="24"/>
        </w:rPr>
        <w:t>/local/maven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localRepository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</w:pPr>
      <w:proofErr w:type="spellStart"/>
      <w:proofErr w:type="gramStart"/>
      <w:r w:rsidRPr="00175889">
        <w:t>interactiveMode</w:t>
      </w:r>
      <w:proofErr w:type="spellEnd"/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8000"/>
          <w:szCs w:val="24"/>
        </w:rPr>
        <w:t>&lt;!--Maven是否需要和用户交互以获得输入。如果Maven需要和用户交互以获得输入，则设置成true，反之则应为false。默认为true。--&gt;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interactiveMode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true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interactiveMode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</w:pPr>
      <w:proofErr w:type="spellStart"/>
      <w:proofErr w:type="gramStart"/>
      <w:r w:rsidRPr="00175889">
        <w:t>usePluginRegistry</w:t>
      </w:r>
      <w:proofErr w:type="spellEnd"/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&lt;!--Maven是否需要使用plugin-registry.xml文件来管理插件版本。如果需要让Maven使用文件${</w:t>
      </w:r>
      <w:proofErr w:type="spellStart"/>
      <w:r w:rsidRPr="00175889">
        <w:rPr>
          <w:rFonts w:ascii="宋体" w:hAnsi="宋体"/>
          <w:color w:val="008000"/>
          <w:szCs w:val="24"/>
        </w:rPr>
        <w:t>user.home</w:t>
      </w:r>
      <w:proofErr w:type="spellEnd"/>
      <w:r w:rsidRPr="00175889">
        <w:rPr>
          <w:rFonts w:ascii="宋体" w:hAnsi="宋体"/>
          <w:color w:val="008000"/>
          <w:szCs w:val="24"/>
        </w:rPr>
        <w:t>}/.m2/plugin-registry.xml来管理插件版本，则设为true。默认为false。--&gt;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usePluginRegistry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false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usePluginRegistry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</w:pPr>
      <w:proofErr w:type="gramStart"/>
      <w:r w:rsidRPr="00175889">
        <w:t>offline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</w:t>
      </w:r>
      <w:r w:rsidRPr="00175889">
        <w:rPr>
          <w:rFonts w:ascii="宋体" w:hAnsi="宋体"/>
          <w:color w:val="008000"/>
          <w:szCs w:val="24"/>
        </w:rPr>
        <w:t>&lt;!--表示Maven是否需要在离线模式下运行。如果构建系统需要在离线模式下运行，则为true，默认为false。当由于网络设置原因或者安全因素，构建服务器不能连接远程仓库的时候，该配置就十分有用。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offline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false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offline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</w:pPr>
      <w:proofErr w:type="spellStart"/>
      <w:proofErr w:type="gramStart"/>
      <w:r w:rsidRPr="00175889">
        <w:t>pluginGroups</w:t>
      </w:r>
      <w:proofErr w:type="spellEnd"/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3EAE696F" wp14:editId="440F971F">
            <wp:extent cx="191135" cy="191135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&lt;!--当插件的组织Id（</w:t>
      </w:r>
      <w:proofErr w:type="spellStart"/>
      <w:r w:rsidRPr="00175889">
        <w:rPr>
          <w:rFonts w:ascii="宋体" w:hAnsi="宋体"/>
          <w:color w:val="008000"/>
          <w:szCs w:val="24"/>
        </w:rPr>
        <w:t>groupId</w:t>
      </w:r>
      <w:proofErr w:type="spellEnd"/>
      <w:r w:rsidRPr="00175889">
        <w:rPr>
          <w:rFonts w:ascii="宋体" w:hAnsi="宋体"/>
          <w:color w:val="008000"/>
          <w:szCs w:val="24"/>
        </w:rPr>
        <w:t>）没有显式提供时，供搜寻插件组织Id（</w:t>
      </w:r>
      <w:proofErr w:type="spellStart"/>
      <w:r w:rsidRPr="00175889">
        <w:rPr>
          <w:rFonts w:ascii="宋体" w:hAnsi="宋体"/>
          <w:color w:val="008000"/>
          <w:szCs w:val="24"/>
        </w:rPr>
        <w:t>groupId</w:t>
      </w:r>
      <w:proofErr w:type="spellEnd"/>
      <w:r w:rsidRPr="00175889">
        <w:rPr>
          <w:rFonts w:ascii="宋体" w:hAnsi="宋体"/>
          <w:color w:val="008000"/>
          <w:szCs w:val="24"/>
        </w:rPr>
        <w:t>）的列表。该元素包含一个</w:t>
      </w:r>
      <w:proofErr w:type="spellStart"/>
      <w:r w:rsidRPr="00175889">
        <w:rPr>
          <w:rFonts w:ascii="宋体" w:hAnsi="宋体"/>
          <w:color w:val="008000"/>
          <w:szCs w:val="24"/>
        </w:rPr>
        <w:t>pluginGroup</w:t>
      </w:r>
      <w:proofErr w:type="spellEnd"/>
      <w:r w:rsidRPr="00175889">
        <w:rPr>
          <w:rFonts w:ascii="宋体" w:hAnsi="宋体"/>
          <w:color w:val="008000"/>
          <w:szCs w:val="24"/>
        </w:rPr>
        <w:t>元素列表，每个子元素包含了一个组织Id（</w:t>
      </w:r>
      <w:proofErr w:type="spellStart"/>
      <w:r w:rsidRPr="00175889">
        <w:rPr>
          <w:rFonts w:ascii="宋体" w:hAnsi="宋体"/>
          <w:color w:val="008000"/>
          <w:szCs w:val="24"/>
        </w:rPr>
        <w:t>groupId</w:t>
      </w:r>
      <w:proofErr w:type="spellEnd"/>
      <w:r w:rsidRPr="00175889">
        <w:rPr>
          <w:rFonts w:ascii="宋体" w:hAnsi="宋体"/>
          <w:color w:val="008000"/>
          <w:szCs w:val="24"/>
        </w:rPr>
        <w:t>）。当我们使用某个插件，并且没有在命令行为其提供组织Id（</w:t>
      </w:r>
      <w:proofErr w:type="spellStart"/>
      <w:r w:rsidRPr="00175889">
        <w:rPr>
          <w:rFonts w:ascii="宋体" w:hAnsi="宋体"/>
          <w:color w:val="008000"/>
          <w:szCs w:val="24"/>
        </w:rPr>
        <w:t>groupId</w:t>
      </w:r>
      <w:proofErr w:type="spellEnd"/>
      <w:r w:rsidRPr="00175889">
        <w:rPr>
          <w:rFonts w:ascii="宋体" w:hAnsi="宋体"/>
          <w:color w:val="008000"/>
          <w:szCs w:val="24"/>
        </w:rPr>
        <w:t>）的时候，Maven就会使用该列表。默认情况下该列表包含了</w:t>
      </w:r>
      <w:proofErr w:type="spellStart"/>
      <w:r w:rsidRPr="00175889">
        <w:rPr>
          <w:rFonts w:ascii="宋体" w:hAnsi="宋体"/>
          <w:color w:val="008000"/>
          <w:szCs w:val="24"/>
        </w:rPr>
        <w:t>org.apache.maven.plugins</w:t>
      </w:r>
      <w:proofErr w:type="spellEnd"/>
      <w:r w:rsidRPr="00175889">
        <w:rPr>
          <w:rFonts w:ascii="宋体" w:hAnsi="宋体"/>
          <w:color w:val="008000"/>
          <w:szCs w:val="24"/>
        </w:rPr>
        <w:t>和</w:t>
      </w:r>
      <w:proofErr w:type="spellStart"/>
      <w:r w:rsidRPr="00175889">
        <w:rPr>
          <w:rFonts w:ascii="宋体" w:hAnsi="宋体"/>
          <w:color w:val="008000"/>
          <w:szCs w:val="24"/>
        </w:rPr>
        <w:t>org.codehaus.mojo</w:t>
      </w:r>
      <w:proofErr w:type="spellEnd"/>
      <w:r w:rsidRPr="00175889">
        <w:rPr>
          <w:rFonts w:ascii="宋体" w:hAnsi="宋体"/>
          <w:color w:val="008000"/>
          <w:szCs w:val="24"/>
        </w:rPr>
        <w:t xml:space="preserve">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pluginGroups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8000"/>
          <w:szCs w:val="24"/>
        </w:rPr>
        <w:t>&lt;!--plugin的组织Id（</w:t>
      </w:r>
      <w:proofErr w:type="spellStart"/>
      <w:r w:rsidRPr="00175889">
        <w:rPr>
          <w:rFonts w:ascii="宋体" w:hAnsi="宋体"/>
          <w:color w:val="008000"/>
          <w:szCs w:val="24"/>
        </w:rPr>
        <w:t>groupId</w:t>
      </w:r>
      <w:proofErr w:type="spellEnd"/>
      <w:r w:rsidRPr="00175889">
        <w:rPr>
          <w:rFonts w:ascii="宋体" w:hAnsi="宋体"/>
          <w:color w:val="008000"/>
          <w:szCs w:val="24"/>
        </w:rPr>
        <w:t>）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pluginGroup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spellStart"/>
      <w:r w:rsidRPr="00175889">
        <w:rPr>
          <w:rFonts w:ascii="宋体" w:hAnsi="宋体"/>
          <w:szCs w:val="24"/>
        </w:rPr>
        <w:t>org.codehaus.mojo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pluginGroup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pluginGroups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25256B43" wp14:editId="2790AB81">
            <wp:extent cx="191135" cy="191135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</w:pPr>
      <w:proofErr w:type="gramStart"/>
      <w:r w:rsidRPr="00175889">
        <w:t>proxies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7410363F" wp14:editId="2CFE0C8B">
            <wp:extent cx="191135" cy="191135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&lt;!--用来配置不同的代理，多代理profiles 可以应对笔记本或移动设备的工作环境：通过简单的设置profile id就可以很容易的更换整个代理配置。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proxies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8000"/>
          <w:szCs w:val="24"/>
        </w:rPr>
        <w:t>&lt;!--代理元素包含配置代理时需要的信息--&gt;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proxy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&lt;!--代理的唯一定义符，用来区分不同的代理元素。--&gt;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myproxy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&lt;!--该代理是否是激活的那个。true则激活代理。当我们声明了一组代理，而某个时候只需要激活一个代理的时候，该元素就可以派上用处。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active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true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active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 </w:t>
      </w:r>
      <w:r w:rsidRPr="00175889">
        <w:rPr>
          <w:rFonts w:ascii="宋体" w:hAnsi="宋体"/>
          <w:color w:val="008000"/>
          <w:szCs w:val="24"/>
        </w:rPr>
        <w:t>&lt;!--代理的协议。 协议://主机名:端口，分隔成离散的元素以方便配置。--&gt;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protocol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http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protocol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&lt;!--代理的主机名。协议://主机名:端口，分隔成离散的元素以方便配置。 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host</w:t>
      </w:r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proxy.somewhere.com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host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&lt;!--代理的端口。协议://主机名:端口，分隔成离散的元素以方便配置。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port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8080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port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&lt;!--代理的用户名，用户名和密码表示代理服务器认证的登录名和密码。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username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proxyuser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username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&lt;!--代理的密码，用户名和密码表示代理服务器认证的登录名和密码。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password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somepassword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password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&lt;!--不该被代理的主机名列表。该列表的分隔符由代理服务器指定；例子中使用了竖线分隔符，使用逗号分隔也很常见。--&gt;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nonProxyHosts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*.google.com|ibiblio.org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nonProxyHosts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proxy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proxies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2933FB80" wp14:editId="4A443085">
            <wp:extent cx="191135" cy="191135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</w:pPr>
      <w:proofErr w:type="gramStart"/>
      <w:r w:rsidRPr="00175889">
        <w:t>servers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3506420C" wp14:editId="4C209722">
            <wp:extent cx="191135" cy="191135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&lt;!--配置服务端的一些设置。一些设置如安全证书不应该和pom.xml一起分发。这种类型的信息应该存在于构建服务器上的settings.xml文件中。--&gt;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servers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8000"/>
          <w:szCs w:val="24"/>
        </w:rPr>
        <w:t>&lt;!--服务器元素包含配置服务器时需要的信息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server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 </w:t>
      </w:r>
      <w:r w:rsidRPr="00175889">
        <w:rPr>
          <w:rFonts w:ascii="宋体" w:hAnsi="宋体"/>
          <w:color w:val="008000"/>
          <w:szCs w:val="24"/>
        </w:rPr>
        <w:t>&lt;!--这是server的id（注意不是用户登陆的id），该id与</w:t>
      </w:r>
      <w:proofErr w:type="spellStart"/>
      <w:r w:rsidRPr="00175889">
        <w:rPr>
          <w:rFonts w:ascii="宋体" w:hAnsi="宋体"/>
          <w:color w:val="008000"/>
          <w:szCs w:val="24"/>
        </w:rPr>
        <w:t>distributionManagement</w:t>
      </w:r>
      <w:proofErr w:type="spellEnd"/>
      <w:r w:rsidRPr="00175889">
        <w:rPr>
          <w:rFonts w:ascii="宋体" w:hAnsi="宋体"/>
          <w:color w:val="008000"/>
          <w:szCs w:val="24"/>
        </w:rPr>
        <w:t>中repository元素的id相匹配。--&gt;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server001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&lt;!--鉴权用户名。鉴权用户名和</w:t>
      </w:r>
      <w:proofErr w:type="gramStart"/>
      <w:r w:rsidRPr="00175889">
        <w:rPr>
          <w:rFonts w:ascii="宋体" w:hAnsi="宋体"/>
          <w:color w:val="008000"/>
          <w:szCs w:val="24"/>
        </w:rPr>
        <w:t>鉴权</w:t>
      </w:r>
      <w:proofErr w:type="gramEnd"/>
      <w:r w:rsidRPr="00175889">
        <w:rPr>
          <w:rFonts w:ascii="宋体" w:hAnsi="宋体"/>
          <w:color w:val="008000"/>
          <w:szCs w:val="24"/>
        </w:rPr>
        <w:t>密码表示服务器认证所需要的登录名和密码。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username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my_login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username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&lt;!--鉴权密码 。鉴权用户名和</w:t>
      </w:r>
      <w:proofErr w:type="gramStart"/>
      <w:r w:rsidRPr="00175889">
        <w:rPr>
          <w:rFonts w:ascii="宋体" w:hAnsi="宋体"/>
          <w:color w:val="008000"/>
          <w:szCs w:val="24"/>
        </w:rPr>
        <w:t>鉴权</w:t>
      </w:r>
      <w:proofErr w:type="gramEnd"/>
      <w:r w:rsidRPr="00175889">
        <w:rPr>
          <w:rFonts w:ascii="宋体" w:hAnsi="宋体"/>
          <w:color w:val="008000"/>
          <w:szCs w:val="24"/>
        </w:rPr>
        <w:t>密码表示服务器认证所需要的登录名和密码。密码加密功能已被添加到2.1.0 +。详情</w:t>
      </w:r>
      <w:proofErr w:type="gramStart"/>
      <w:r w:rsidRPr="00175889">
        <w:rPr>
          <w:rFonts w:ascii="宋体" w:hAnsi="宋体"/>
          <w:color w:val="008000"/>
          <w:szCs w:val="24"/>
        </w:rPr>
        <w:t>请访问</w:t>
      </w:r>
      <w:proofErr w:type="gramEnd"/>
      <w:r w:rsidRPr="00175889">
        <w:rPr>
          <w:rFonts w:ascii="宋体" w:hAnsi="宋体"/>
          <w:color w:val="008000"/>
          <w:szCs w:val="24"/>
        </w:rPr>
        <w:t>密码加密页面--&gt;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password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my_password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password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&lt;!--鉴权时使用的私钥位置。和前两个元素类似，私</w:t>
      </w:r>
      <w:proofErr w:type="gramStart"/>
      <w:r w:rsidRPr="00175889">
        <w:rPr>
          <w:rFonts w:ascii="宋体" w:hAnsi="宋体"/>
          <w:color w:val="008000"/>
          <w:szCs w:val="24"/>
        </w:rPr>
        <w:t>钥</w:t>
      </w:r>
      <w:proofErr w:type="gramEnd"/>
      <w:r w:rsidRPr="00175889">
        <w:rPr>
          <w:rFonts w:ascii="宋体" w:hAnsi="宋体"/>
          <w:color w:val="008000"/>
          <w:szCs w:val="24"/>
        </w:rPr>
        <w:t>位置和</w:t>
      </w:r>
      <w:proofErr w:type="gramStart"/>
      <w:r w:rsidRPr="00175889">
        <w:rPr>
          <w:rFonts w:ascii="宋体" w:hAnsi="宋体"/>
          <w:color w:val="008000"/>
          <w:szCs w:val="24"/>
        </w:rPr>
        <w:t>私钥</w:t>
      </w:r>
      <w:proofErr w:type="gramEnd"/>
      <w:r w:rsidRPr="00175889">
        <w:rPr>
          <w:rFonts w:ascii="宋体" w:hAnsi="宋体"/>
          <w:color w:val="008000"/>
          <w:szCs w:val="24"/>
        </w:rPr>
        <w:t>密码指定了一个私</w:t>
      </w:r>
      <w:proofErr w:type="gramStart"/>
      <w:r w:rsidRPr="00175889">
        <w:rPr>
          <w:rFonts w:ascii="宋体" w:hAnsi="宋体"/>
          <w:color w:val="008000"/>
          <w:szCs w:val="24"/>
        </w:rPr>
        <w:t>钥</w:t>
      </w:r>
      <w:proofErr w:type="gramEnd"/>
      <w:r w:rsidRPr="00175889">
        <w:rPr>
          <w:rFonts w:ascii="宋体" w:hAnsi="宋体"/>
          <w:color w:val="008000"/>
          <w:szCs w:val="24"/>
        </w:rPr>
        <w:t>的路径（默认是${</w:t>
      </w:r>
      <w:proofErr w:type="spellStart"/>
      <w:r w:rsidRPr="00175889">
        <w:rPr>
          <w:rFonts w:ascii="宋体" w:hAnsi="宋体"/>
          <w:color w:val="008000"/>
          <w:szCs w:val="24"/>
        </w:rPr>
        <w:t>user.home</w:t>
      </w:r>
      <w:proofErr w:type="spellEnd"/>
      <w:r w:rsidRPr="00175889">
        <w:rPr>
          <w:rFonts w:ascii="宋体" w:hAnsi="宋体"/>
          <w:color w:val="008000"/>
          <w:szCs w:val="24"/>
        </w:rPr>
        <w:t>}/.</w:t>
      </w:r>
      <w:proofErr w:type="spellStart"/>
      <w:r w:rsidRPr="00175889">
        <w:rPr>
          <w:rFonts w:ascii="宋体" w:hAnsi="宋体"/>
          <w:color w:val="008000"/>
          <w:szCs w:val="24"/>
        </w:rPr>
        <w:t>ssh</w:t>
      </w:r>
      <w:proofErr w:type="spellEnd"/>
      <w:r w:rsidRPr="00175889">
        <w:rPr>
          <w:rFonts w:ascii="宋体" w:hAnsi="宋体"/>
          <w:color w:val="008000"/>
          <w:szCs w:val="24"/>
        </w:rPr>
        <w:t>/</w:t>
      </w:r>
      <w:proofErr w:type="spellStart"/>
      <w:r w:rsidRPr="00175889">
        <w:rPr>
          <w:rFonts w:ascii="宋体" w:hAnsi="宋体"/>
          <w:color w:val="008000"/>
          <w:szCs w:val="24"/>
        </w:rPr>
        <w:t>id_dsa</w:t>
      </w:r>
      <w:proofErr w:type="spellEnd"/>
      <w:r w:rsidRPr="00175889">
        <w:rPr>
          <w:rFonts w:ascii="宋体" w:hAnsi="宋体"/>
          <w:color w:val="008000"/>
          <w:szCs w:val="24"/>
        </w:rPr>
        <w:t>）以及如果需要的话，一个密语。将来passphrase和password元素可能会被提取到外部，但目前它们必须在settings.xml文件以纯文本的形式声明。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privateKey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${</w:t>
      </w:r>
      <w:proofErr w:type="spellStart"/>
      <w:r w:rsidRPr="00175889">
        <w:rPr>
          <w:rFonts w:ascii="宋体" w:hAnsi="宋体"/>
          <w:szCs w:val="24"/>
        </w:rPr>
        <w:t>usr.home</w:t>
      </w:r>
      <w:proofErr w:type="spellEnd"/>
      <w:r w:rsidRPr="00175889">
        <w:rPr>
          <w:rFonts w:ascii="宋体" w:hAnsi="宋体"/>
          <w:szCs w:val="24"/>
        </w:rPr>
        <w:t>}/.</w:t>
      </w:r>
      <w:proofErr w:type="spellStart"/>
      <w:r w:rsidRPr="00175889">
        <w:rPr>
          <w:rFonts w:ascii="宋体" w:hAnsi="宋体"/>
          <w:szCs w:val="24"/>
        </w:rPr>
        <w:t>ssh</w:t>
      </w:r>
      <w:proofErr w:type="spellEnd"/>
      <w:r w:rsidRPr="00175889">
        <w:rPr>
          <w:rFonts w:ascii="宋体" w:hAnsi="宋体"/>
          <w:szCs w:val="24"/>
        </w:rPr>
        <w:t>/</w:t>
      </w:r>
      <w:proofErr w:type="spellStart"/>
      <w:r w:rsidRPr="00175889">
        <w:rPr>
          <w:rFonts w:ascii="宋体" w:hAnsi="宋体"/>
          <w:szCs w:val="24"/>
        </w:rPr>
        <w:t>id_dsa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privateKey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&lt;!--鉴权时使用的私钥密码。--&gt;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passphrase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some_passphrase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passphrase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&lt;!--文件被创建时的权限。如果在部署的时候会创建一个仓库文件或者目录，这时候就可以使用权限（permission）。这两个元素合法的值是一个三位数字，其对应了</w:t>
      </w:r>
      <w:proofErr w:type="spellStart"/>
      <w:r w:rsidRPr="00175889">
        <w:rPr>
          <w:rFonts w:ascii="宋体" w:hAnsi="宋体"/>
          <w:color w:val="008000"/>
          <w:szCs w:val="24"/>
        </w:rPr>
        <w:t>unix</w:t>
      </w:r>
      <w:proofErr w:type="spellEnd"/>
      <w:r w:rsidRPr="00175889">
        <w:rPr>
          <w:rFonts w:ascii="宋体" w:hAnsi="宋体"/>
          <w:color w:val="008000"/>
          <w:szCs w:val="24"/>
        </w:rPr>
        <w:t>文件系统的权限，如664，或者775。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filePermissions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664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filePermissions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&lt;!--目录被创建时的权限。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directoryPermissions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775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directoryPermissions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server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servers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1952C5DA" wp14:editId="177CEF26">
            <wp:extent cx="191135" cy="191135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</w:pPr>
      <w:proofErr w:type="gramStart"/>
      <w:r w:rsidRPr="00175889">
        <w:t>mirrors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2EEF4C10" wp14:editId="2D45D1B0">
            <wp:extent cx="191135" cy="191135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&lt;!--为仓库列表配置的下载镜像列表。高级</w:t>
      </w:r>
      <w:proofErr w:type="gramStart"/>
      <w:r w:rsidRPr="00175889">
        <w:rPr>
          <w:rFonts w:ascii="宋体" w:hAnsi="宋体"/>
          <w:color w:val="008000"/>
          <w:szCs w:val="24"/>
        </w:rPr>
        <w:t>设置请</w:t>
      </w:r>
      <w:proofErr w:type="gramEnd"/>
      <w:r w:rsidRPr="00175889">
        <w:rPr>
          <w:rFonts w:ascii="宋体" w:hAnsi="宋体"/>
          <w:color w:val="008000"/>
          <w:szCs w:val="24"/>
        </w:rPr>
        <w:t>参阅镜像设置页面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mirrors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</w:t>
      </w:r>
      <w:r w:rsidRPr="00175889">
        <w:rPr>
          <w:rFonts w:ascii="宋体" w:hAnsi="宋体"/>
          <w:color w:val="008000"/>
          <w:szCs w:val="24"/>
        </w:rPr>
        <w:t>&lt;!--给定仓库的下载镜像。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mirror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&lt;!--该镜像的唯一标识符。id用来区分不同的mirror元素。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planetmirror.com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&lt;!--镜像名称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PlanetMirror</w:t>
      </w:r>
      <w:proofErr w:type="spellEnd"/>
      <w:r w:rsidRPr="00175889">
        <w:rPr>
          <w:rFonts w:ascii="宋体" w:hAnsi="宋体"/>
          <w:szCs w:val="24"/>
        </w:rPr>
        <w:t xml:space="preserve"> Australia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&lt;!--该镜像的URL。构建系统会优先考虑使用该URL，而非使用默认的服务器URL。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url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http://downloads.planetmirror.com/pub/maven2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url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&lt;!--被镜像的服务器的id。例如，如果我们要设置了一个Maven中央仓库（http://repo.maven.apache.org/maven2/）的镜像，就需要将该元素设置成central。这必须和中央仓库的id central完全一致。--&gt;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mirrorOf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central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mirrorOf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mirror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mirrors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6A8A188A" wp14:editId="4EDC4A89">
            <wp:extent cx="191135" cy="191135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</w:pPr>
      <w:proofErr w:type="gramStart"/>
      <w:r w:rsidRPr="00175889">
        <w:t>profiles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742452E4" wp14:editId="308CEEF6">
            <wp:extent cx="191135" cy="191135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8000"/>
          <w:szCs w:val="24"/>
        </w:rPr>
        <w:t xml:space="preserve">&lt;!--根据环境参数来调整构建配置的列表。settings.xml中的profile元素是pom.xml中profile元素的裁剪版本。它包含了id，activation, repositories, </w:t>
      </w:r>
      <w:proofErr w:type="spellStart"/>
      <w:r w:rsidRPr="00175889">
        <w:rPr>
          <w:rFonts w:ascii="宋体" w:hAnsi="宋体"/>
          <w:color w:val="008000"/>
          <w:szCs w:val="24"/>
        </w:rPr>
        <w:t>pluginRepositories</w:t>
      </w:r>
      <w:proofErr w:type="spellEnd"/>
      <w:r w:rsidRPr="00175889">
        <w:rPr>
          <w:rFonts w:ascii="宋体" w:hAnsi="宋体"/>
          <w:color w:val="008000"/>
          <w:szCs w:val="24"/>
        </w:rPr>
        <w:t>和 properties元素。这里的profile元素只包含这五个子元素是因为这里只关心构建系统这个整体（这正是settings.xml文件的角色定位），而非单独的项目对象模型设置。如果一个settings中的profile被激活，它的值会覆盖任何其它定义在POM中或者profile.xml中的带有相同id的profile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profiles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8000"/>
          <w:szCs w:val="24"/>
        </w:rPr>
        <w:t>&lt;!--根据环境参数来调整的构件的配置--&gt;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profile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&lt;!--该配置的唯一标识符。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test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29B83034" wp14:editId="1A1E16C1">
            <wp:extent cx="191135" cy="191135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szCs w:val="24"/>
        </w:rPr>
      </w:pPr>
      <w:r w:rsidRPr="00175889">
        <w:rPr>
          <w:szCs w:val="24"/>
        </w:rPr>
        <w:t>Activation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0F5BB81E" wp14:editId="4CB30DBF">
            <wp:extent cx="191135" cy="191135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>&lt;!--自动触发profile的条件逻辑。Activation是profile的开启钥匙。如POM中的profile一样，profile的力量来自于它能够在某些特定的环境中自动使用某些特定的值；这些环境通过activation元素指定。activation元素并不是激活profile的唯一方式。settings.xml文件中的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元素可以包含profile的id。profile也可以通过在命令行，使用-P标记和逗号分隔的列表来显式的激活（如，-P test）。--&gt;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activation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&lt;!--profile默认是否激活的标识--&gt;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activeByDefault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false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activeByDefault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&lt;!--当匹配的</w:t>
      </w:r>
      <w:proofErr w:type="spellStart"/>
      <w:r w:rsidRPr="00175889">
        <w:rPr>
          <w:rFonts w:ascii="宋体" w:hAnsi="宋体"/>
          <w:color w:val="008000"/>
          <w:szCs w:val="24"/>
        </w:rPr>
        <w:t>jdk</w:t>
      </w:r>
      <w:proofErr w:type="spellEnd"/>
      <w:r w:rsidRPr="00175889">
        <w:rPr>
          <w:rFonts w:ascii="宋体" w:hAnsi="宋体"/>
          <w:color w:val="008000"/>
          <w:szCs w:val="24"/>
        </w:rPr>
        <w:t>被检测到，profile被激活。例如，1.4激活JDK1.4，1.4.0_2，而!1.4激活所有版本不是以1.4开头的JDK。--&gt;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jdk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1.5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jdk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&lt;!--当匹配的操作系统属性被检测到，profile被激活。</w:t>
      </w:r>
      <w:proofErr w:type="spellStart"/>
      <w:r w:rsidRPr="00175889">
        <w:rPr>
          <w:rFonts w:ascii="宋体" w:hAnsi="宋体"/>
          <w:color w:val="008000"/>
          <w:szCs w:val="24"/>
        </w:rPr>
        <w:t>os</w:t>
      </w:r>
      <w:proofErr w:type="spellEnd"/>
      <w:r w:rsidRPr="00175889">
        <w:rPr>
          <w:rFonts w:ascii="宋体" w:hAnsi="宋体"/>
          <w:color w:val="008000"/>
          <w:szCs w:val="24"/>
        </w:rPr>
        <w:t>元素可以定义一些操作系统相关的属性。--&gt;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os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&lt;!--激活profile的操作系统的名字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Windows XP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</w:t>
      </w:r>
      <w:proofErr w:type="gramStart"/>
      <w:r w:rsidRPr="00175889">
        <w:rPr>
          <w:rFonts w:ascii="宋体" w:hAnsi="宋体"/>
          <w:color w:val="008000"/>
          <w:szCs w:val="24"/>
        </w:rPr>
        <w:t>激活profile的操作系统所属家族(</w:t>
      </w:r>
      <w:proofErr w:type="gramEnd"/>
      <w:r w:rsidRPr="00175889">
        <w:rPr>
          <w:rFonts w:ascii="宋体" w:hAnsi="宋体"/>
          <w:color w:val="008000"/>
          <w:szCs w:val="24"/>
        </w:rPr>
        <w:t>如 'windows') 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family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Windows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family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</w:t>
      </w:r>
      <w:proofErr w:type="gramStart"/>
      <w:r w:rsidRPr="00175889">
        <w:rPr>
          <w:rFonts w:ascii="宋体" w:hAnsi="宋体"/>
          <w:color w:val="008000"/>
          <w:szCs w:val="24"/>
        </w:rPr>
        <w:t>激活profile的操作系统体系结构  --&gt;</w:t>
      </w:r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arch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x86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arch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&lt;!--激活profile的操作系统版本--&gt;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version</w:t>
      </w:r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5.1.2600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version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os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  </w:t>
      </w:r>
      <w:r w:rsidRPr="00175889">
        <w:rPr>
          <w:rFonts w:ascii="宋体" w:hAnsi="宋体"/>
          <w:color w:val="008000"/>
          <w:szCs w:val="24"/>
        </w:rPr>
        <w:t>&lt;!--如果Maven检测到某一个属性（其值可以在POM中通过${name</w:t>
      </w:r>
      <w:proofErr w:type="gramStart"/>
      <w:r w:rsidRPr="00175889">
        <w:rPr>
          <w:rFonts w:ascii="宋体" w:hAnsi="宋体"/>
          <w:color w:val="008000"/>
          <w:szCs w:val="24"/>
        </w:rPr>
        <w:t>}引用</w:t>
      </w:r>
      <w:proofErr w:type="gramEnd"/>
      <w:r w:rsidRPr="00175889">
        <w:rPr>
          <w:rFonts w:ascii="宋体" w:hAnsi="宋体"/>
          <w:color w:val="008000"/>
          <w:szCs w:val="24"/>
        </w:rPr>
        <w:t>），其拥有对应的name = 值，Profile就会被激活。如果值字段是空的，那么存在属性名称字段就会激活profile，否则按区分大小写方式匹配属性值字段--&gt;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property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&lt;!--激活profile的属性的名称--&gt;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mavenVersion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&lt;!--激活profile的属性的值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value</w:t>
      </w:r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2.0.3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value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property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&lt;!--提供一个文件名，通过检测该文件的存在或不存在来激活profile。missing检查文件是否存在，如果不存在则激活profile。另一方面，exists则会检查文件是否存在，如果存在则激活profile。--&gt;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file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&lt;!--如果指定的文件存在，则激活profile。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exists</w:t>
      </w:r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${</w:t>
      </w:r>
      <w:proofErr w:type="spellStart"/>
      <w:r w:rsidRPr="00175889">
        <w:rPr>
          <w:rFonts w:ascii="宋体" w:hAnsi="宋体"/>
          <w:szCs w:val="24"/>
        </w:rPr>
        <w:t>basedir</w:t>
      </w:r>
      <w:proofErr w:type="spellEnd"/>
      <w:r w:rsidRPr="00175889">
        <w:rPr>
          <w:rFonts w:ascii="宋体" w:hAnsi="宋体"/>
          <w:szCs w:val="24"/>
        </w:rPr>
        <w:t>}/file2.properties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exists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&lt;!--如果指定的文件不存在，则激活profile。--&gt;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missing</w:t>
      </w:r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${</w:t>
      </w:r>
      <w:proofErr w:type="spellStart"/>
      <w:r w:rsidRPr="00175889">
        <w:rPr>
          <w:rFonts w:ascii="宋体" w:hAnsi="宋体"/>
          <w:szCs w:val="24"/>
        </w:rPr>
        <w:t>basedir</w:t>
      </w:r>
      <w:proofErr w:type="spellEnd"/>
      <w:r w:rsidRPr="00175889">
        <w:rPr>
          <w:rFonts w:ascii="宋体" w:hAnsi="宋体"/>
          <w:szCs w:val="24"/>
        </w:rPr>
        <w:t>}/file1.properties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missing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file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activation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0C2330BB" wp14:editId="3D112F54">
            <wp:extent cx="191135" cy="191135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szCs w:val="24"/>
        </w:rPr>
      </w:pPr>
      <w:r w:rsidRPr="00175889">
        <w:rPr>
          <w:szCs w:val="24"/>
        </w:rPr>
        <w:t>Properties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57518899" wp14:editId="6DF242AD">
            <wp:extent cx="191135" cy="191135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8000"/>
          <w:szCs w:val="24"/>
        </w:rPr>
        <w:t>&lt;!--对应profile的扩展属性列表。Maven属性和Ant中的属性一样，可以用来存放一些值。这些值可以在POM中的任何地方使用标记${X}来使用，这里X是指属性的名称。属性有五种不同的形式，并且都能在settings.xml文件中访问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color w:val="008000"/>
          <w:szCs w:val="24"/>
        </w:rPr>
        <w:t xml:space="preserve">   1. </w:t>
      </w:r>
      <w:proofErr w:type="spellStart"/>
      <w:r w:rsidRPr="00175889">
        <w:rPr>
          <w:rFonts w:ascii="宋体" w:hAnsi="宋体"/>
          <w:color w:val="008000"/>
          <w:szCs w:val="24"/>
        </w:rPr>
        <w:t>env.X</w:t>
      </w:r>
      <w:proofErr w:type="spellEnd"/>
      <w:r w:rsidRPr="00175889">
        <w:rPr>
          <w:rFonts w:ascii="宋体" w:hAnsi="宋体"/>
          <w:color w:val="008000"/>
          <w:szCs w:val="24"/>
        </w:rPr>
        <w:t>: 在一个变量前加上"</w:t>
      </w:r>
      <w:proofErr w:type="spellStart"/>
      <w:r w:rsidRPr="00175889">
        <w:rPr>
          <w:rFonts w:ascii="宋体" w:hAnsi="宋体"/>
          <w:color w:val="008000"/>
          <w:szCs w:val="24"/>
        </w:rPr>
        <w:t>env</w:t>
      </w:r>
      <w:proofErr w:type="spellEnd"/>
      <w:r w:rsidRPr="00175889">
        <w:rPr>
          <w:rFonts w:ascii="宋体" w:hAnsi="宋体"/>
          <w:color w:val="008000"/>
          <w:szCs w:val="24"/>
        </w:rPr>
        <w:t>."的前缀，会返回一个shell环境变量。例如,"</w:t>
      </w:r>
      <w:proofErr w:type="spellStart"/>
      <w:r w:rsidRPr="00175889">
        <w:rPr>
          <w:rFonts w:ascii="宋体" w:hAnsi="宋体"/>
          <w:color w:val="008000"/>
          <w:szCs w:val="24"/>
        </w:rPr>
        <w:t>env.PATH</w:t>
      </w:r>
      <w:proofErr w:type="spellEnd"/>
      <w:r w:rsidRPr="00175889">
        <w:rPr>
          <w:rFonts w:ascii="宋体" w:hAnsi="宋体"/>
          <w:color w:val="008000"/>
          <w:szCs w:val="24"/>
        </w:rPr>
        <w:t>"指代了$path环境变量（在Windows上是%PATH%）。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color w:val="008000"/>
          <w:szCs w:val="24"/>
        </w:rPr>
        <w:lastRenderedPageBreak/>
        <w:t xml:space="preserve">   2. </w:t>
      </w:r>
      <w:proofErr w:type="spellStart"/>
      <w:r w:rsidRPr="00175889">
        <w:rPr>
          <w:rFonts w:ascii="宋体" w:hAnsi="宋体"/>
          <w:color w:val="008000"/>
          <w:szCs w:val="24"/>
        </w:rPr>
        <w:t>project.x</w:t>
      </w:r>
      <w:proofErr w:type="spellEnd"/>
      <w:r w:rsidRPr="00175889">
        <w:rPr>
          <w:rFonts w:ascii="宋体" w:hAnsi="宋体"/>
          <w:color w:val="008000"/>
          <w:szCs w:val="24"/>
        </w:rPr>
        <w:t>：指代了POM中对应的元素值。例如: &lt;project&gt;&lt;version&gt;1.0&lt;/version&gt;&lt;/project&gt;通过${</w:t>
      </w:r>
      <w:proofErr w:type="spellStart"/>
      <w:r w:rsidRPr="00175889">
        <w:rPr>
          <w:rFonts w:ascii="宋体" w:hAnsi="宋体"/>
          <w:color w:val="008000"/>
          <w:szCs w:val="24"/>
        </w:rPr>
        <w:t>project.version</w:t>
      </w:r>
      <w:proofErr w:type="spellEnd"/>
      <w:r w:rsidRPr="00175889">
        <w:rPr>
          <w:rFonts w:ascii="宋体" w:hAnsi="宋体"/>
          <w:color w:val="008000"/>
          <w:szCs w:val="24"/>
        </w:rPr>
        <w:t>}获得version的值。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color w:val="008000"/>
          <w:szCs w:val="24"/>
        </w:rPr>
        <w:t xml:space="preserve">   3. </w:t>
      </w:r>
      <w:proofErr w:type="spellStart"/>
      <w:r w:rsidRPr="00175889">
        <w:rPr>
          <w:rFonts w:ascii="宋体" w:hAnsi="宋体"/>
          <w:color w:val="008000"/>
          <w:szCs w:val="24"/>
        </w:rPr>
        <w:t>settings.x</w:t>
      </w:r>
      <w:proofErr w:type="spellEnd"/>
      <w:r w:rsidRPr="00175889">
        <w:rPr>
          <w:rFonts w:ascii="宋体" w:hAnsi="宋体"/>
          <w:color w:val="008000"/>
          <w:szCs w:val="24"/>
        </w:rPr>
        <w:t>: 指代了settings.xml中对应元素的值。例如：&lt;settings&gt;&lt;offline&gt;false&lt;/offline&gt;&lt;/settings&gt;通过 ${</w:t>
      </w:r>
      <w:proofErr w:type="spellStart"/>
      <w:r w:rsidRPr="00175889">
        <w:rPr>
          <w:rFonts w:ascii="宋体" w:hAnsi="宋体"/>
          <w:color w:val="008000"/>
          <w:szCs w:val="24"/>
        </w:rPr>
        <w:t>settings.offline</w:t>
      </w:r>
      <w:proofErr w:type="spellEnd"/>
      <w:r w:rsidRPr="00175889">
        <w:rPr>
          <w:rFonts w:ascii="宋体" w:hAnsi="宋体"/>
          <w:color w:val="008000"/>
          <w:szCs w:val="24"/>
        </w:rPr>
        <w:t>}获得offline的值。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color w:val="008000"/>
          <w:szCs w:val="24"/>
        </w:rPr>
        <w:t xml:space="preserve">   4. Java System Properties: 所有可通过</w:t>
      </w:r>
      <w:proofErr w:type="spellStart"/>
      <w:r w:rsidRPr="00175889">
        <w:rPr>
          <w:rFonts w:ascii="宋体" w:hAnsi="宋体"/>
          <w:color w:val="008000"/>
          <w:szCs w:val="24"/>
        </w:rPr>
        <w:t>java.lang.System.getProperties</w:t>
      </w:r>
      <w:proofErr w:type="spellEnd"/>
      <w:r w:rsidRPr="00175889">
        <w:rPr>
          <w:rFonts w:ascii="宋体" w:hAnsi="宋体"/>
          <w:color w:val="008000"/>
          <w:szCs w:val="24"/>
        </w:rPr>
        <w:t>()访问的属性都能在POM中使用</w:t>
      </w:r>
      <w:proofErr w:type="gramStart"/>
      <w:r w:rsidRPr="00175889">
        <w:rPr>
          <w:rFonts w:ascii="宋体" w:hAnsi="宋体"/>
          <w:color w:val="008000"/>
          <w:szCs w:val="24"/>
        </w:rPr>
        <w:t>该形式</w:t>
      </w:r>
      <w:proofErr w:type="gramEnd"/>
      <w:r w:rsidRPr="00175889">
        <w:rPr>
          <w:rFonts w:ascii="宋体" w:hAnsi="宋体"/>
          <w:color w:val="008000"/>
          <w:szCs w:val="24"/>
        </w:rPr>
        <w:t>访问，例如 ${</w:t>
      </w:r>
      <w:proofErr w:type="spellStart"/>
      <w:r w:rsidRPr="00175889">
        <w:rPr>
          <w:rFonts w:ascii="宋体" w:hAnsi="宋体"/>
          <w:color w:val="008000"/>
          <w:szCs w:val="24"/>
        </w:rPr>
        <w:t>java.home</w:t>
      </w:r>
      <w:proofErr w:type="spellEnd"/>
      <w:r w:rsidRPr="00175889">
        <w:rPr>
          <w:rFonts w:ascii="宋体" w:hAnsi="宋体"/>
          <w:color w:val="008000"/>
          <w:szCs w:val="24"/>
        </w:rPr>
        <w:t>}。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 xml:space="preserve">   5. x: 在&lt;properties/&gt;元素中，或者外部文件中设置，以${</w:t>
      </w:r>
      <w:proofErr w:type="spellStart"/>
      <w:r w:rsidRPr="00175889">
        <w:rPr>
          <w:rFonts w:ascii="宋体" w:hAnsi="宋体"/>
          <w:color w:val="008000"/>
          <w:szCs w:val="24"/>
        </w:rPr>
        <w:t>someVar</w:t>
      </w:r>
      <w:proofErr w:type="spellEnd"/>
      <w:r w:rsidRPr="00175889">
        <w:rPr>
          <w:rFonts w:ascii="宋体" w:hAnsi="宋体"/>
          <w:color w:val="008000"/>
          <w:szCs w:val="24"/>
        </w:rPr>
        <w:t>}的形式使用。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properties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user.install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${</w:t>
      </w:r>
      <w:proofErr w:type="spellStart"/>
      <w:r w:rsidRPr="00175889">
        <w:rPr>
          <w:rFonts w:ascii="宋体" w:hAnsi="宋体"/>
          <w:szCs w:val="24"/>
        </w:rPr>
        <w:t>user.home</w:t>
      </w:r>
      <w:proofErr w:type="spellEnd"/>
      <w:r w:rsidRPr="00175889">
        <w:rPr>
          <w:rFonts w:ascii="宋体" w:hAnsi="宋体"/>
          <w:szCs w:val="24"/>
        </w:rPr>
        <w:t>}/our-project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user.install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properties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>note：如果该profile被激活，则可以再POM中使用${</w:t>
      </w:r>
      <w:proofErr w:type="spellStart"/>
      <w:r w:rsidRPr="00175889">
        <w:rPr>
          <w:rFonts w:ascii="宋体" w:hAnsi="宋体"/>
          <w:szCs w:val="24"/>
        </w:rPr>
        <w:t>user.install</w:t>
      </w:r>
      <w:proofErr w:type="spellEnd"/>
      <w:r w:rsidRPr="00175889">
        <w:rPr>
          <w:rFonts w:ascii="宋体" w:hAnsi="宋体"/>
          <w:szCs w:val="24"/>
        </w:rPr>
        <w:t>}。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01F4D2AC" wp14:editId="2842D2A6">
            <wp:extent cx="191135" cy="191135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szCs w:val="24"/>
        </w:rPr>
      </w:pPr>
      <w:r w:rsidRPr="00175889">
        <w:rPr>
          <w:szCs w:val="24"/>
        </w:rPr>
        <w:t>Repositories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2697ECB2" wp14:editId="2D603099">
            <wp:extent cx="191135" cy="191135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8000"/>
          <w:szCs w:val="24"/>
        </w:rPr>
        <w:t>&lt;!--远程仓库列表，它是Maven用来填充构建系统本地仓库所使用的一组远程项目。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repositories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&lt;!--包含需要连接到远程仓库的信息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repository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&lt;!--远程仓库唯一标识--&gt;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codehausSnapshots</w:t>
      </w:r>
      <w:proofErr w:type="spellEnd"/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&lt;!--远程仓库名称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Codehaus</w:t>
      </w:r>
      <w:proofErr w:type="spellEnd"/>
      <w:r w:rsidRPr="00175889">
        <w:rPr>
          <w:rFonts w:ascii="宋体" w:hAnsi="宋体"/>
          <w:szCs w:val="24"/>
        </w:rPr>
        <w:t xml:space="preserve"> Snapshots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&lt;!--如何处理远程仓库里发布版本的下载--&gt;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releases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lastRenderedPageBreak/>
        <w:t xml:space="preserve">      </w:t>
      </w:r>
      <w:r w:rsidRPr="00175889">
        <w:rPr>
          <w:rFonts w:ascii="宋体" w:hAnsi="宋体"/>
          <w:color w:val="008000"/>
          <w:szCs w:val="24"/>
        </w:rPr>
        <w:t>&lt;!--true或者false表示该仓库是否为下载某种类型构件（发布版，快照版）开启。 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enabled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false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enabled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8000"/>
          <w:szCs w:val="24"/>
        </w:rPr>
        <w:t>&lt;!--该元素指定更新发生的频率。Maven会比较本地POM和远程POM的时间戳。这里的选项是：always（一直），daily（默认，每日），interval：X（这里X是以分钟为单位的时间间隔），或者never（从不）。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updatePolicy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always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updatePolicy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8000"/>
          <w:szCs w:val="24"/>
        </w:rPr>
        <w:t>&lt;!--当Maven验证构件校验文件失败时该怎么做-ignore（忽略），fail（失败），或者warn（警告）。--&gt;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checksumPolicy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warn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checksumPolicy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releases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如何处理远程仓库里快照版本的下载。有了releases和snapshots这两组配置，POM就可以在每个单独的仓库中，为每种类型的构件采取不同的策略。例如，可能有人会决定只为开发目的开启对快照版本下载的支持。参见repositories/repository/releases元素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snapshots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enabled</w:t>
      </w:r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updatePolicy</w:t>
      </w:r>
      <w:proofErr w:type="spellEnd"/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checksumPolicy</w:t>
      </w:r>
      <w:proofErr w:type="spellEnd"/>
      <w:r w:rsidRPr="00175889">
        <w:rPr>
          <w:rFonts w:ascii="宋体" w:hAnsi="宋体"/>
          <w:color w:val="0000FF"/>
          <w:szCs w:val="24"/>
        </w:rPr>
        <w:t>/&gt;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snapshots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&lt;!--远程仓库URL，按protocol://hostname/path形式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r w:rsidRPr="00175889">
        <w:rPr>
          <w:rFonts w:ascii="宋体" w:hAnsi="宋体"/>
          <w:color w:val="800000"/>
          <w:szCs w:val="24"/>
        </w:rPr>
        <w:t>url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>http://snapshots.maven.codehaus.org/maven2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url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8000"/>
          <w:szCs w:val="24"/>
        </w:rPr>
        <w:t>&lt;!--用于定位和排序构件的仓库布局类型-可以是default（默认）或者legacy（遗留）。Maven 2为其仓库提供了一个默认的布局；然而，Maven 1.x有一种不同的布局。我们可以使用该元素指定布局是default（默认）还是legacy（遗留）。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layout</w:t>
      </w:r>
      <w:r w:rsidRPr="00175889">
        <w:rPr>
          <w:rFonts w:ascii="宋体" w:hAnsi="宋体"/>
          <w:color w:val="0000FF"/>
          <w:szCs w:val="24"/>
        </w:rPr>
        <w:t>&gt;</w:t>
      </w:r>
      <w:proofErr w:type="gramEnd"/>
      <w:r w:rsidRPr="00175889">
        <w:rPr>
          <w:rFonts w:ascii="宋体" w:hAnsi="宋体"/>
          <w:szCs w:val="24"/>
        </w:rPr>
        <w:t>default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layout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repository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repositories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8000"/>
          <w:szCs w:val="24"/>
        </w:rPr>
        <w:t>&lt;!--发现插件的远程仓库列表。仓库是两种主要构件的家。第一种构件被用作其它构件的依赖。这是中央仓库中存储的大部分构件类型。另外一种构件</w:t>
      </w:r>
      <w:r w:rsidRPr="00175889">
        <w:rPr>
          <w:rFonts w:ascii="宋体" w:hAnsi="宋体"/>
          <w:color w:val="008000"/>
          <w:szCs w:val="24"/>
        </w:rPr>
        <w:lastRenderedPageBreak/>
        <w:t>类型是插件。Maven插件是一种特殊类型的构件。由于这个原因，插件仓库独立于其它仓库。</w:t>
      </w:r>
      <w:proofErr w:type="spellStart"/>
      <w:r w:rsidRPr="00175889">
        <w:rPr>
          <w:rFonts w:ascii="宋体" w:hAnsi="宋体"/>
          <w:color w:val="008000"/>
          <w:szCs w:val="24"/>
        </w:rPr>
        <w:t>pluginRepositories</w:t>
      </w:r>
      <w:proofErr w:type="spellEnd"/>
      <w:r w:rsidRPr="00175889">
        <w:rPr>
          <w:rFonts w:ascii="宋体" w:hAnsi="宋体"/>
          <w:color w:val="008000"/>
          <w:szCs w:val="24"/>
        </w:rPr>
        <w:t>元素的结构和repositories元素的结构类似。每个</w:t>
      </w:r>
      <w:proofErr w:type="spellStart"/>
      <w:r w:rsidRPr="00175889">
        <w:rPr>
          <w:rFonts w:ascii="宋体" w:hAnsi="宋体"/>
          <w:color w:val="008000"/>
          <w:szCs w:val="24"/>
        </w:rPr>
        <w:t>pluginRepository</w:t>
      </w:r>
      <w:proofErr w:type="spellEnd"/>
      <w:r w:rsidRPr="00175889">
        <w:rPr>
          <w:rFonts w:ascii="宋体" w:hAnsi="宋体"/>
          <w:color w:val="008000"/>
          <w:szCs w:val="24"/>
        </w:rPr>
        <w:t>元素指定一个Maven可以用来寻找新插件的远程地址。--&gt;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pluginRepositories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&lt;!--包含需要连接到远程插件仓库的信息.参见profiles/profile/repositories/repository元素的说明--&gt;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pluginRepository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 xml:space="preserve">           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releases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  <w:r w:rsidRPr="00175889">
        <w:rPr>
          <w:rFonts w:ascii="宋体" w:hAnsi="宋体"/>
          <w:szCs w:val="24"/>
        </w:rPr>
        <w:t xml:space="preserve">      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enabled</w:t>
      </w:r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updatePolicy</w:t>
      </w:r>
      <w:proofErr w:type="spellEnd"/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checksumPolicy</w:t>
      </w:r>
      <w:proofErr w:type="spellEnd"/>
      <w:r w:rsidRPr="00175889">
        <w:rPr>
          <w:rFonts w:ascii="宋体" w:hAnsi="宋体"/>
          <w:color w:val="0000FF"/>
          <w:szCs w:val="24"/>
        </w:rPr>
        <w:t>/&gt;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releases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proofErr w:type="gramStart"/>
      <w:r w:rsidRPr="00175889">
        <w:rPr>
          <w:rFonts w:ascii="宋体" w:hAnsi="宋体"/>
          <w:color w:val="800000"/>
          <w:szCs w:val="24"/>
        </w:rPr>
        <w:t>snapshots</w:t>
      </w:r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enabled</w:t>
      </w:r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updatePolicy</w:t>
      </w:r>
      <w:proofErr w:type="spellEnd"/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r w:rsidRPr="00175889">
        <w:rPr>
          <w:rFonts w:ascii="宋体" w:hAnsi="宋体"/>
          <w:color w:val="800000"/>
          <w:szCs w:val="24"/>
        </w:rPr>
        <w:t>checksumPolicy</w:t>
      </w:r>
      <w:proofErr w:type="spellEnd"/>
      <w:r w:rsidRPr="00175889">
        <w:rPr>
          <w:rFonts w:ascii="宋体" w:hAnsi="宋体"/>
          <w:color w:val="0000FF"/>
          <w:szCs w:val="24"/>
        </w:rPr>
        <w:t>/&gt;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snapshots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</w:t>
      </w:r>
      <w:r w:rsidRPr="00175889">
        <w:rPr>
          <w:rFonts w:ascii="宋体" w:hAnsi="宋体"/>
          <w:color w:val="0000FF"/>
          <w:szCs w:val="24"/>
        </w:rPr>
        <w:t>&lt;</w:t>
      </w:r>
      <w:r w:rsidRPr="00175889">
        <w:rPr>
          <w:rFonts w:ascii="宋体" w:hAnsi="宋体"/>
          <w:color w:val="800000"/>
          <w:szCs w:val="24"/>
        </w:rPr>
        <w:t>id</w:t>
      </w:r>
      <w:r w:rsidRPr="00175889">
        <w:rPr>
          <w:rFonts w:ascii="宋体" w:hAnsi="宋体"/>
          <w:color w:val="0000FF"/>
          <w:szCs w:val="24"/>
        </w:rPr>
        <w:t>/&gt;&lt;</w:t>
      </w:r>
      <w:r w:rsidRPr="00175889">
        <w:rPr>
          <w:rFonts w:ascii="宋体" w:hAnsi="宋体"/>
          <w:color w:val="800000"/>
          <w:szCs w:val="24"/>
        </w:rPr>
        <w:t>name</w:t>
      </w:r>
      <w:r w:rsidRPr="00175889">
        <w:rPr>
          <w:rFonts w:ascii="宋体" w:hAnsi="宋体"/>
          <w:color w:val="0000FF"/>
          <w:szCs w:val="24"/>
        </w:rPr>
        <w:t>/&gt;&lt;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url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/&gt;&lt;</w:t>
      </w:r>
      <w:r w:rsidRPr="00175889">
        <w:rPr>
          <w:rFonts w:ascii="宋体" w:hAnsi="宋体"/>
          <w:color w:val="800000"/>
          <w:szCs w:val="24"/>
        </w:rPr>
        <w:t>layout</w:t>
      </w:r>
      <w:r w:rsidRPr="00175889">
        <w:rPr>
          <w:rFonts w:ascii="宋体" w:hAnsi="宋体"/>
          <w:color w:val="0000FF"/>
          <w:szCs w:val="24"/>
        </w:rPr>
        <w:t>/&gt;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    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pluginRepository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    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pluginRepositories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profile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profiles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5E351F71" wp14:editId="3704254B">
            <wp:extent cx="191135" cy="191135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</w:pPr>
      <w:proofErr w:type="spellStart"/>
      <w:proofErr w:type="gramStart"/>
      <w:r w:rsidRPr="00175889">
        <w:t>activeProfiles</w:t>
      </w:r>
      <w:proofErr w:type="spellEnd"/>
      <w:proofErr w:type="gramEnd"/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35176FA9" wp14:editId="5F236FD3">
            <wp:extent cx="191135" cy="191135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color w:val="008000"/>
          <w:szCs w:val="24"/>
        </w:rPr>
      </w:pPr>
      <w:r w:rsidRPr="00175889">
        <w:rPr>
          <w:rFonts w:ascii="宋体" w:hAnsi="宋体"/>
          <w:color w:val="008000"/>
          <w:szCs w:val="24"/>
        </w:rPr>
        <w:t>&lt;!--手动激活profiles的列表，按照profile被应用的顺序定义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。 该元素包含了一组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元素，每个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都含有一个profile id。任何在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中定义的profile id，不论环境设置如何，其对应的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8000"/>
          <w:szCs w:val="24"/>
        </w:rPr>
        <w:t xml:space="preserve">        profile都会被激活。如果没有匹配的profile，则什么都不会发生。例如，</w:t>
      </w:r>
      <w:proofErr w:type="spellStart"/>
      <w:r w:rsidRPr="00175889">
        <w:rPr>
          <w:rFonts w:ascii="宋体" w:hAnsi="宋体"/>
          <w:color w:val="008000"/>
          <w:szCs w:val="24"/>
        </w:rPr>
        <w:t>env</w:t>
      </w:r>
      <w:proofErr w:type="spellEnd"/>
      <w:r w:rsidRPr="00175889">
        <w:rPr>
          <w:rFonts w:ascii="宋体" w:hAnsi="宋体"/>
          <w:color w:val="008000"/>
          <w:szCs w:val="24"/>
        </w:rPr>
        <w:t>-test是一个</w:t>
      </w:r>
      <w:proofErr w:type="spellStart"/>
      <w:r w:rsidRPr="00175889">
        <w:rPr>
          <w:rFonts w:ascii="宋体" w:hAnsi="宋体"/>
          <w:color w:val="008000"/>
          <w:szCs w:val="24"/>
        </w:rPr>
        <w:t>activeProfile</w:t>
      </w:r>
      <w:proofErr w:type="spellEnd"/>
      <w:r w:rsidRPr="00175889">
        <w:rPr>
          <w:rFonts w:ascii="宋体" w:hAnsi="宋体"/>
          <w:color w:val="008000"/>
          <w:szCs w:val="24"/>
        </w:rPr>
        <w:t>，则在pom.xml（或者profile.xml）</w:t>
      </w:r>
      <w:r w:rsidRPr="00175889">
        <w:rPr>
          <w:rFonts w:ascii="宋体" w:hAnsi="宋体"/>
          <w:color w:val="008000"/>
          <w:szCs w:val="24"/>
        </w:rPr>
        <w:lastRenderedPageBreak/>
        <w:t>中对应id的profile会被激活。如果运行过程中找不到这样一个profile，Maven则会像往常一样运行。 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activeProfiles</w:t>
      </w:r>
      <w:proofErr w:type="spellEnd"/>
      <w:proofErr w:type="gram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8000"/>
          <w:szCs w:val="24"/>
        </w:rPr>
        <w:t>&lt;!--</w:t>
      </w:r>
      <w:r w:rsidRPr="00175889">
        <w:rPr>
          <w:rFonts w:ascii="宋体" w:hAnsi="宋体"/>
          <w:szCs w:val="24"/>
        </w:rPr>
        <w:t xml:space="preserve"> </w:t>
      </w:r>
      <w:r w:rsidRPr="00175889">
        <w:rPr>
          <w:rFonts w:ascii="宋体" w:hAnsi="宋体"/>
          <w:color w:val="008000"/>
          <w:szCs w:val="24"/>
        </w:rPr>
        <w:t>--&gt;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 </w:t>
      </w:r>
      <w:r w:rsidRPr="00175889">
        <w:rPr>
          <w:rFonts w:ascii="宋体" w:hAnsi="宋体"/>
          <w:color w:val="0000FF"/>
          <w:szCs w:val="24"/>
        </w:rPr>
        <w:t>&lt;</w:t>
      </w:r>
      <w:proofErr w:type="spellStart"/>
      <w:proofErr w:type="gramStart"/>
      <w:r w:rsidRPr="00175889">
        <w:rPr>
          <w:rFonts w:ascii="宋体" w:hAnsi="宋体"/>
          <w:color w:val="800000"/>
          <w:szCs w:val="24"/>
        </w:rPr>
        <w:t>activeProfile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  <w:proofErr w:type="spellStart"/>
      <w:proofErr w:type="gramEnd"/>
      <w:r w:rsidRPr="00175889">
        <w:rPr>
          <w:rFonts w:ascii="宋体" w:hAnsi="宋体"/>
          <w:szCs w:val="24"/>
        </w:rPr>
        <w:t>env</w:t>
      </w:r>
      <w:proofErr w:type="spellEnd"/>
      <w:r w:rsidRPr="00175889">
        <w:rPr>
          <w:rFonts w:ascii="宋体" w:hAnsi="宋体"/>
          <w:szCs w:val="24"/>
        </w:rPr>
        <w:t>-test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activeProfile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szCs w:val="24"/>
        </w:rPr>
        <w:t xml:space="preserve">   </w:t>
      </w:r>
      <w:r w:rsidRPr="00175889">
        <w:rPr>
          <w:rFonts w:ascii="宋体" w:hAnsi="宋体"/>
          <w:color w:val="0000FF"/>
          <w:szCs w:val="24"/>
        </w:rPr>
        <w:t>&lt;/</w:t>
      </w:r>
      <w:proofErr w:type="spellStart"/>
      <w:r w:rsidRPr="00175889">
        <w:rPr>
          <w:rFonts w:ascii="宋体" w:hAnsi="宋体"/>
          <w:color w:val="800000"/>
          <w:szCs w:val="24"/>
        </w:rPr>
        <w:t>activeProfiles</w:t>
      </w:r>
      <w:proofErr w:type="spellEnd"/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  <w:rPr>
          <w:rFonts w:ascii="宋体" w:hAnsi="宋体"/>
          <w:szCs w:val="24"/>
        </w:rPr>
      </w:pPr>
      <w:r w:rsidRPr="00175889">
        <w:rPr>
          <w:rFonts w:ascii="宋体" w:hAnsi="宋体"/>
          <w:color w:val="0000FF"/>
          <w:szCs w:val="24"/>
        </w:rPr>
        <w:t>&lt;/</w:t>
      </w:r>
      <w:r w:rsidRPr="00175889">
        <w:rPr>
          <w:rFonts w:ascii="宋体" w:hAnsi="宋体"/>
          <w:color w:val="800000"/>
          <w:szCs w:val="24"/>
        </w:rPr>
        <w:t>settings</w:t>
      </w:r>
      <w:r w:rsidRPr="00175889">
        <w:rPr>
          <w:rFonts w:ascii="宋体" w:hAnsi="宋体"/>
          <w:color w:val="0000FF"/>
          <w:szCs w:val="24"/>
        </w:rPr>
        <w:t>&gt;</w:t>
      </w:r>
    </w:p>
    <w:p w:rsidR="00175889" w:rsidRPr="00175889" w:rsidRDefault="00175889" w:rsidP="00AE392C">
      <w:pPr>
        <w:pStyle w:val="afa"/>
        <w:ind w:firstLine="480"/>
      </w:pPr>
    </w:p>
    <w:p w:rsidR="00A374B7" w:rsidRDefault="00A374B7" w:rsidP="00AE392C">
      <w:pPr>
        <w:pStyle w:val="afa"/>
        <w:ind w:firstLine="480"/>
      </w:pPr>
    </w:p>
    <w:p w:rsidR="00A374B7" w:rsidRDefault="00A374B7" w:rsidP="00AE392C">
      <w:pPr>
        <w:pStyle w:val="afa"/>
        <w:ind w:firstLine="480"/>
      </w:pP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maven有三套生命周期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1.clean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  </w:t>
      </w:r>
      <w:r w:rsidRPr="00D06EDA">
        <w:rPr>
          <w:color w:val="333333"/>
          <w:sz w:val="21"/>
        </w:rPr>
        <w:t xml:space="preserve"> 清理项目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2.default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构建项目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3.site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</w:t>
      </w:r>
      <w:r w:rsidRPr="00D06EDA">
        <w:rPr>
          <w:color w:val="333333"/>
          <w:sz w:val="21"/>
        </w:rPr>
        <w:t xml:space="preserve"> 建立项目站点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每套生命周期都包含了一些阶段，这些阶段是有序的，后面的阶段依赖前面的阶段，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以clean生命周期为例，它包括了pre-clean，clean和post-clean三个阶段，当我们调用pre-clean的时候， 只会执行pre-clean阶段；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当调用clean的时候，pre-clean和clean阶段会以顺序执行；当调用post-clean的时候，pre-clean，clean和post-clean三个阶段会以顺序执行。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这三套生命周期是相互独立的，可以仅仅调用clean声明周期的某个阶段， 或者调用default生命周期的某个阶段，而不会对其他生命周期产生任何影响。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clean生命周期共包含了三个阶段：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</w:t>
      </w:r>
      <w:r w:rsidRPr="00D06EDA">
        <w:rPr>
          <w:color w:val="333333"/>
          <w:sz w:val="21"/>
        </w:rPr>
        <w:t>pre-clean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t xml:space="preserve"> 执行一些需要在clean之前完成的工作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</w:t>
      </w:r>
      <w:r w:rsidRPr="00D06EDA">
        <w:rPr>
          <w:color w:val="333333"/>
          <w:sz w:val="21"/>
        </w:rPr>
        <w:t>clean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t xml:space="preserve"> 移除所有上一次构建生成的文件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</w:t>
      </w:r>
      <w:r w:rsidRPr="00D06EDA">
        <w:rPr>
          <w:color w:val="333333"/>
          <w:sz w:val="21"/>
        </w:rPr>
        <w:t>post-clean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t xml:space="preserve"> 执行一些需要在clean之后立刻完成的工作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default生命周期包含的阶段：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validate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initialize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generate-sources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process-sources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generate-resources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lastRenderedPageBreak/>
        <w:t>             </w:t>
      </w:r>
      <w:r w:rsidRPr="00D06EDA">
        <w:rPr>
          <w:color w:val="333333"/>
          <w:sz w:val="21"/>
        </w:rPr>
        <w:t>process-resources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复制并处理资源文件，至目标目录，准备打包。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compile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编译项目的源代码。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process-classes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generate-test-sources</w:t>
      </w:r>
      <w:r w:rsidRPr="00D06EDA">
        <w:rPr>
          <w:rFonts w:ascii="宋体" w:eastAsia="宋体" w:hAnsi="宋体" w:cs="宋体" w:hint="eastAsia"/>
          <w:color w:val="333333"/>
          <w:sz w:val="21"/>
        </w:rPr>
        <w:t> 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process-test-sources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generate-test-resources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process-test-resources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复制并处理资源文件，至目标测试目录。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test-compile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编译测试源代码。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process-test-classes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test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使用合适的单元测试框架运行测试。这些测试代码不会被打包或部署。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prepare-package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package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接受编译好的代码，打包成可发布的格式，如 JAR 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pre-integration-test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integration-test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post-integration-test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verify</w:t>
      </w:r>
      <w:r w:rsidRPr="00D06EDA">
        <w:rPr>
          <w:rFonts w:ascii="宋体" w:eastAsia="宋体" w:hAnsi="宋体" w:cs="宋体" w:hint="eastAsia"/>
          <w:color w:val="333333"/>
          <w:sz w:val="21"/>
        </w:rPr>
        <w:t> 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install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将包安装至本地仓库，以让其它项目依赖。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deploy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将最终的包复制到远程的仓库，以让其它开发人员与项目共享。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site生命周期的各个阶段：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pre-site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执行一些需要在生成站点文档之前完成的工作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site</w:t>
      </w:r>
      <w:r w:rsidRPr="00D06EDA">
        <w:rPr>
          <w:rFonts w:ascii="宋体" w:eastAsia="宋体" w:hAnsi="宋体" w:cs="宋体" w:hint="eastAsia"/>
          <w:color w:val="333333"/>
          <w:sz w:val="21"/>
        </w:rPr>
        <w:t>   </w:t>
      </w:r>
      <w:r w:rsidRPr="00D06EDA">
        <w:rPr>
          <w:color w:val="333333"/>
          <w:sz w:val="21"/>
        </w:rPr>
        <w:t xml:space="preserve"> 生成项目的站点文档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post-site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执行一些需要在生成站点文档之后完成的工作，并且为</w:t>
      </w:r>
      <w:proofErr w:type="gramStart"/>
      <w:r w:rsidRPr="00D06EDA">
        <w:rPr>
          <w:color w:val="333333"/>
          <w:sz w:val="21"/>
        </w:rPr>
        <w:t>部署做</w:t>
      </w:r>
      <w:proofErr w:type="gramEnd"/>
      <w:r w:rsidRPr="00D06EDA">
        <w:rPr>
          <w:color w:val="333333"/>
          <w:sz w:val="21"/>
        </w:rPr>
        <w:t>准备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r w:rsidRPr="00D06EDA">
        <w:rPr>
          <w:color w:val="333333"/>
          <w:sz w:val="21"/>
        </w:rPr>
        <w:t>site-deploy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</w:t>
      </w:r>
      <w:r w:rsidRPr="00D06EDA">
        <w:rPr>
          <w:color w:val="333333"/>
          <w:sz w:val="21"/>
        </w:rPr>
        <w:t xml:space="preserve"> 将生成的站点文档部署到特定的服务器上</w:t>
      </w:r>
      <w:r w:rsidRPr="00D06EDA">
        <w:rPr>
          <w:color w:val="333333"/>
          <w:sz w:val="21"/>
        </w:rPr>
        <w:br/>
      </w:r>
      <w:r w:rsidRPr="00D06EDA">
        <w:rPr>
          <w:rFonts w:ascii="宋体" w:eastAsia="宋体" w:hAnsi="宋体" w:cs="宋体" w:hint="eastAsia"/>
          <w:color w:val="333333"/>
          <w:sz w:val="21"/>
        </w:rPr>
        <w:t>  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color w:val="333333"/>
          <w:sz w:val="21"/>
        </w:rPr>
        <w:t>组合阶段执行：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rFonts w:ascii="宋体" w:eastAsia="宋体" w:hAnsi="宋体" w:cs="宋体" w:hint="eastAsia"/>
          <w:color w:val="333333"/>
          <w:sz w:val="21"/>
        </w:rPr>
        <w:lastRenderedPageBreak/>
        <w:t>             </w:t>
      </w:r>
      <w:proofErr w:type="spellStart"/>
      <w:r w:rsidRPr="00D06EDA">
        <w:rPr>
          <w:color w:val="333333"/>
          <w:sz w:val="21"/>
        </w:rPr>
        <w:t>mvn</w:t>
      </w:r>
      <w:proofErr w:type="spellEnd"/>
      <w:r w:rsidRPr="00D06EDA">
        <w:rPr>
          <w:color w:val="333333"/>
          <w:sz w:val="21"/>
        </w:rPr>
        <w:t xml:space="preserve"> clean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 </w:t>
      </w:r>
      <w:r w:rsidRPr="00D06EDA">
        <w:rPr>
          <w:color w:val="333333"/>
          <w:sz w:val="21"/>
        </w:rPr>
        <w:t>调用的clean生命周期的clean阶段，实际执行的是pre-clean和clean阶段。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proofErr w:type="spellStart"/>
      <w:r w:rsidRPr="00D06EDA">
        <w:rPr>
          <w:color w:val="333333"/>
          <w:sz w:val="21"/>
        </w:rPr>
        <w:t>mvn</w:t>
      </w:r>
      <w:proofErr w:type="spellEnd"/>
      <w:r w:rsidRPr="00D06EDA">
        <w:rPr>
          <w:color w:val="333333"/>
          <w:sz w:val="21"/>
        </w:rPr>
        <w:t xml:space="preserve"> test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    </w:t>
      </w:r>
      <w:r w:rsidRPr="00D06EDA">
        <w:rPr>
          <w:color w:val="333333"/>
          <w:sz w:val="21"/>
        </w:rPr>
        <w:t xml:space="preserve"> 执行的是default生命周期的test阶段， 实际执行的是validate到test阶段。</w:t>
      </w:r>
    </w:p>
    <w:p w:rsidR="00D06EDA" w:rsidRPr="00D06EDA" w:rsidRDefault="00D06EDA" w:rsidP="00AE392C">
      <w:pPr>
        <w:pStyle w:val="afa"/>
        <w:ind w:firstLine="420"/>
        <w:rPr>
          <w:color w:val="333333"/>
          <w:sz w:val="21"/>
        </w:rPr>
      </w:pPr>
      <w:r w:rsidRPr="00D06EDA">
        <w:rPr>
          <w:rFonts w:ascii="宋体" w:eastAsia="宋体" w:hAnsi="宋体" w:cs="宋体" w:hint="eastAsia"/>
          <w:color w:val="333333"/>
          <w:sz w:val="21"/>
        </w:rPr>
        <w:t>             </w:t>
      </w:r>
      <w:proofErr w:type="spellStart"/>
      <w:r w:rsidRPr="00D06EDA">
        <w:rPr>
          <w:color w:val="333333"/>
          <w:sz w:val="21"/>
        </w:rPr>
        <w:t>mvn</w:t>
      </w:r>
      <w:proofErr w:type="spellEnd"/>
      <w:r w:rsidRPr="00D06EDA">
        <w:rPr>
          <w:color w:val="333333"/>
          <w:sz w:val="21"/>
        </w:rPr>
        <w:t xml:space="preserve"> clean</w:t>
      </w:r>
      <w:r w:rsidRPr="00D06EDA">
        <w:rPr>
          <w:rFonts w:ascii="宋体" w:eastAsia="宋体" w:hAnsi="宋体" w:cs="宋体" w:hint="eastAsia"/>
          <w:color w:val="333333"/>
          <w:sz w:val="21"/>
        </w:rPr>
        <w:t>  </w:t>
      </w:r>
      <w:r w:rsidRPr="00D06EDA">
        <w:rPr>
          <w:color w:val="333333"/>
          <w:sz w:val="21"/>
        </w:rPr>
        <w:t>package</w:t>
      </w:r>
      <w:r w:rsidRPr="00D06EDA">
        <w:rPr>
          <w:rFonts w:ascii="宋体" w:eastAsia="宋体" w:hAnsi="宋体" w:cs="宋体" w:hint="eastAsia"/>
          <w:color w:val="333333"/>
          <w:sz w:val="21"/>
        </w:rPr>
        <w:t>     </w:t>
      </w:r>
      <w:r w:rsidRPr="00D06EDA">
        <w:rPr>
          <w:color w:val="333333"/>
          <w:sz w:val="21"/>
        </w:rPr>
        <w:t xml:space="preserve"> clean生命周期的pre-clean，clean阶段和 default生命周期的从validate到package阶段。</w:t>
      </w:r>
    </w:p>
    <w:p w:rsidR="00A374B7" w:rsidRPr="00D06EDA" w:rsidRDefault="00A374B7" w:rsidP="00AE392C">
      <w:pPr>
        <w:pStyle w:val="afa"/>
        <w:ind w:firstLine="480"/>
      </w:pPr>
    </w:p>
    <w:p w:rsidR="007E2D44" w:rsidRDefault="007E2D44" w:rsidP="00B16BF0">
      <w:pPr>
        <w:pStyle w:val="a0"/>
      </w:pPr>
      <w:r>
        <w:rPr>
          <w:rFonts w:hint="eastAsia"/>
        </w:rPr>
        <w:t>pox.xml详解</w:t>
      </w: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7E2D44" w:rsidRDefault="007E2D44" w:rsidP="007E2D44">
      <w:pPr>
        <w:pStyle w:val="afa"/>
        <w:ind w:firstLine="480"/>
      </w:pPr>
    </w:p>
    <w:p w:rsidR="00DE08DB" w:rsidRDefault="00B16BF0" w:rsidP="00B16BF0">
      <w:pPr>
        <w:pStyle w:val="a0"/>
      </w:pPr>
      <w:r>
        <w:rPr>
          <w:rFonts w:hint="eastAsia"/>
        </w:rPr>
        <w:t>指定本地Repository位置</w:t>
      </w:r>
    </w:p>
    <w:p w:rsidR="00B16BF0" w:rsidRDefault="00B16BF0" w:rsidP="00B16BF0">
      <w:pPr>
        <w:pStyle w:val="afa"/>
        <w:ind w:firstLine="480"/>
      </w:pPr>
      <w:r>
        <w:rPr>
          <w:rFonts w:hint="eastAsia"/>
        </w:rPr>
        <w:t>在安装目录的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/setting.xml中的&lt;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&gt;节点</w:t>
      </w:r>
    </w:p>
    <w:p w:rsidR="00EC1DB8" w:rsidRPr="00EC1DB8" w:rsidRDefault="00EC1DB8" w:rsidP="00EC1DB8">
      <w:pPr>
        <w:pStyle w:val="a0"/>
      </w:pPr>
      <w:r>
        <w:rPr>
          <w:rFonts w:asciiTheme="minorHAnsi" w:hint="eastAsia"/>
        </w:rPr>
        <w:lastRenderedPageBreak/>
        <w:t>参数</w:t>
      </w:r>
    </w:p>
    <w:p w:rsidR="00EC1DB8" w:rsidRDefault="00EC1DB8" w:rsidP="00EC1DB8">
      <w:pPr>
        <w:pStyle w:val="afa"/>
        <w:ind w:firstLine="540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dependency: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copy-dependencies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DoutputDirectory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=lib</w:t>
      </w:r>
    </w:p>
    <w:p w:rsidR="004B6183" w:rsidRDefault="004B6183" w:rsidP="004B6183">
      <w:pPr>
        <w:pStyle w:val="afa"/>
        <w:ind w:firstLine="540"/>
        <w:rPr>
          <w:rFonts w:ascii="Courier New" w:hAnsi="Courier New" w:cs="Courier New"/>
          <w:color w:val="000000"/>
          <w:sz w:val="27"/>
          <w:szCs w:val="27"/>
        </w:rPr>
      </w:pPr>
    </w:p>
    <w:p w:rsidR="004B6183" w:rsidRDefault="004B6183" w:rsidP="004B6183">
      <w:pPr>
        <w:pStyle w:val="afa"/>
        <w:ind w:firstLine="54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 w:hint="eastAsia"/>
          <w:color w:val="000000"/>
          <w:sz w:val="27"/>
          <w:szCs w:val="27"/>
        </w:rPr>
        <w:t>下载依赖的时候，同时下载</w:t>
      </w:r>
      <w:proofErr w:type="spellStart"/>
      <w:r>
        <w:rPr>
          <w:rFonts w:ascii="Courier New" w:hAnsi="Courier New" w:cs="Courier New" w:hint="eastAsia"/>
          <w:color w:val="000000"/>
          <w:sz w:val="27"/>
          <w:szCs w:val="27"/>
        </w:rPr>
        <w:t>src,doc</w:t>
      </w:r>
      <w:proofErr w:type="spellEnd"/>
    </w:p>
    <w:p w:rsidR="004B6183" w:rsidRDefault="004B6183" w:rsidP="004B6183">
      <w:pPr>
        <w:pStyle w:val="afa"/>
        <w:ind w:firstLine="480"/>
      </w:pPr>
      <w:r>
        <w:t xml:space="preserve"> D:\mvn&gt; </w:t>
      </w:r>
      <w:proofErr w:type="spellStart"/>
      <w:r>
        <w:t>mvn</w:t>
      </w:r>
      <w:proofErr w:type="spellEnd"/>
      <w:r>
        <w:t xml:space="preserve"> -X </w:t>
      </w:r>
      <w:proofErr w:type="spellStart"/>
      <w:r>
        <w:t>dependency</w:t>
      </w:r>
      <w:proofErr w:type="gramStart"/>
      <w:r>
        <w:t>:sources</w:t>
      </w:r>
      <w:proofErr w:type="spellEnd"/>
      <w:proofErr w:type="gramEnd"/>
      <w:r>
        <w:t xml:space="preserve"> -</w:t>
      </w:r>
      <w:proofErr w:type="spellStart"/>
      <w:r>
        <w:t>DdownloadSources</w:t>
      </w:r>
      <w:proofErr w:type="spellEnd"/>
      <w:r>
        <w:t>=true -</w:t>
      </w:r>
      <w:proofErr w:type="spellStart"/>
      <w:r>
        <w:t>DdownloadJavadocs</w:t>
      </w:r>
      <w:proofErr w:type="spellEnd"/>
      <w:r>
        <w:t xml:space="preserve">=true </w:t>
      </w:r>
      <w:proofErr w:type="spellStart"/>
      <w:r>
        <w:t>dependency:resolve</w:t>
      </w:r>
      <w:proofErr w:type="spellEnd"/>
      <w:r>
        <w:t xml:space="preserve"> -</w:t>
      </w:r>
      <w:proofErr w:type="spellStart"/>
      <w:r>
        <w:t>Dclassifier</w:t>
      </w:r>
      <w:proofErr w:type="spellEnd"/>
      <w:r>
        <w:t>=java</w:t>
      </w:r>
    </w:p>
    <w:p w:rsidR="004B6183" w:rsidRDefault="004B6183" w:rsidP="004B6183">
      <w:pPr>
        <w:pStyle w:val="afa"/>
        <w:ind w:firstLine="480"/>
      </w:pPr>
      <w:proofErr w:type="gramStart"/>
      <w:r>
        <w:t>doc</w:t>
      </w:r>
      <w:proofErr w:type="gramEnd"/>
    </w:p>
    <w:p w:rsidR="00A374B7" w:rsidRDefault="00A374B7" w:rsidP="004B6183">
      <w:pPr>
        <w:pStyle w:val="afa"/>
        <w:ind w:firstLine="480"/>
      </w:pPr>
    </w:p>
    <w:p w:rsidR="00A374B7" w:rsidRPr="0047646A" w:rsidRDefault="001D4334" w:rsidP="004B6183">
      <w:pPr>
        <w:pStyle w:val="afa"/>
        <w:ind w:firstLine="480"/>
      </w:pPr>
      <w:proofErr w:type="spellStart"/>
      <w:r w:rsidRPr="001D4334">
        <w:t>mvn</w:t>
      </w:r>
      <w:proofErr w:type="spellEnd"/>
      <w:r w:rsidRPr="001D4334">
        <w:t xml:space="preserve"> archetype:generate</w:t>
      </w:r>
      <w:bookmarkStart w:id="0" w:name="_GoBack"/>
      <w:bookmarkEnd w:id="0"/>
    </w:p>
    <w:sectPr w:rsidR="00A374B7" w:rsidRPr="0047646A" w:rsidSect="00BE06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33" w:rsidRDefault="00651B33" w:rsidP="001803A7">
      <w:pPr>
        <w:ind w:firstLine="480"/>
      </w:pPr>
      <w:r>
        <w:separator/>
      </w:r>
    </w:p>
  </w:endnote>
  <w:endnote w:type="continuationSeparator" w:id="0">
    <w:p w:rsidR="00651B33" w:rsidRDefault="00651B33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LEXUS 简中黑 U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3B0950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334" w:rsidRPr="001D4334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33" w:rsidRDefault="00651B33" w:rsidP="001803A7">
      <w:pPr>
        <w:ind w:firstLine="480"/>
      </w:pPr>
      <w:r>
        <w:separator/>
      </w:r>
    </w:p>
  </w:footnote>
  <w:footnote w:type="continuationSeparator" w:id="0">
    <w:p w:rsidR="00651B33" w:rsidRDefault="00651B33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6A"/>
    <w:rsid w:val="00026A68"/>
    <w:rsid w:val="00046802"/>
    <w:rsid w:val="000474EA"/>
    <w:rsid w:val="00047FD5"/>
    <w:rsid w:val="00054803"/>
    <w:rsid w:val="00057A5F"/>
    <w:rsid w:val="000B0798"/>
    <w:rsid w:val="000C23FA"/>
    <w:rsid w:val="000C2FE7"/>
    <w:rsid w:val="000C687B"/>
    <w:rsid w:val="000D0B0C"/>
    <w:rsid w:val="000E4EE3"/>
    <w:rsid w:val="000E79CC"/>
    <w:rsid w:val="000F278F"/>
    <w:rsid w:val="00124FA2"/>
    <w:rsid w:val="00163E65"/>
    <w:rsid w:val="00175889"/>
    <w:rsid w:val="001803A7"/>
    <w:rsid w:val="0018307A"/>
    <w:rsid w:val="00184680"/>
    <w:rsid w:val="001B03E3"/>
    <w:rsid w:val="001B6891"/>
    <w:rsid w:val="001D4334"/>
    <w:rsid w:val="00202700"/>
    <w:rsid w:val="00210657"/>
    <w:rsid w:val="00221B9C"/>
    <w:rsid w:val="002239E6"/>
    <w:rsid w:val="00231C26"/>
    <w:rsid w:val="0024008F"/>
    <w:rsid w:val="00242201"/>
    <w:rsid w:val="00243381"/>
    <w:rsid w:val="00244E80"/>
    <w:rsid w:val="00265E6E"/>
    <w:rsid w:val="00267234"/>
    <w:rsid w:val="002766D6"/>
    <w:rsid w:val="00280EA9"/>
    <w:rsid w:val="00284957"/>
    <w:rsid w:val="00286B3D"/>
    <w:rsid w:val="002A5575"/>
    <w:rsid w:val="002B310F"/>
    <w:rsid w:val="002B38D3"/>
    <w:rsid w:val="002C3E14"/>
    <w:rsid w:val="002C447D"/>
    <w:rsid w:val="002C6D8F"/>
    <w:rsid w:val="002D6803"/>
    <w:rsid w:val="00313002"/>
    <w:rsid w:val="00317D23"/>
    <w:rsid w:val="00322DBC"/>
    <w:rsid w:val="00341C10"/>
    <w:rsid w:val="003670C4"/>
    <w:rsid w:val="0037708A"/>
    <w:rsid w:val="00384126"/>
    <w:rsid w:val="0038592F"/>
    <w:rsid w:val="00385D40"/>
    <w:rsid w:val="00394740"/>
    <w:rsid w:val="003A196C"/>
    <w:rsid w:val="003B0950"/>
    <w:rsid w:val="003D0DB4"/>
    <w:rsid w:val="003E46E0"/>
    <w:rsid w:val="003F5229"/>
    <w:rsid w:val="00431677"/>
    <w:rsid w:val="0043346D"/>
    <w:rsid w:val="0043691B"/>
    <w:rsid w:val="00462D9E"/>
    <w:rsid w:val="00463549"/>
    <w:rsid w:val="004761FA"/>
    <w:rsid w:val="0047646A"/>
    <w:rsid w:val="00484921"/>
    <w:rsid w:val="00493489"/>
    <w:rsid w:val="004964B8"/>
    <w:rsid w:val="004A4EC9"/>
    <w:rsid w:val="004A612F"/>
    <w:rsid w:val="004A7288"/>
    <w:rsid w:val="004B6183"/>
    <w:rsid w:val="004B6ADA"/>
    <w:rsid w:val="004C0DF1"/>
    <w:rsid w:val="004D4C95"/>
    <w:rsid w:val="004D783B"/>
    <w:rsid w:val="004F2407"/>
    <w:rsid w:val="005363FA"/>
    <w:rsid w:val="00545D91"/>
    <w:rsid w:val="005552D4"/>
    <w:rsid w:val="00570B1D"/>
    <w:rsid w:val="00574EBC"/>
    <w:rsid w:val="0058569B"/>
    <w:rsid w:val="0059257A"/>
    <w:rsid w:val="005A0878"/>
    <w:rsid w:val="005B1458"/>
    <w:rsid w:val="005C0FBE"/>
    <w:rsid w:val="005C65E6"/>
    <w:rsid w:val="005C699D"/>
    <w:rsid w:val="005D7B10"/>
    <w:rsid w:val="005F0A8C"/>
    <w:rsid w:val="005F4976"/>
    <w:rsid w:val="00607C1C"/>
    <w:rsid w:val="006140C2"/>
    <w:rsid w:val="00624606"/>
    <w:rsid w:val="006266CE"/>
    <w:rsid w:val="00646670"/>
    <w:rsid w:val="0064686B"/>
    <w:rsid w:val="00651B33"/>
    <w:rsid w:val="00673763"/>
    <w:rsid w:val="00682A27"/>
    <w:rsid w:val="00683701"/>
    <w:rsid w:val="00685633"/>
    <w:rsid w:val="00692F3A"/>
    <w:rsid w:val="00697D87"/>
    <w:rsid w:val="006A260D"/>
    <w:rsid w:val="006B1EA1"/>
    <w:rsid w:val="006C12CB"/>
    <w:rsid w:val="006C3BA7"/>
    <w:rsid w:val="006C4C12"/>
    <w:rsid w:val="006E209D"/>
    <w:rsid w:val="006F4723"/>
    <w:rsid w:val="006F6FE7"/>
    <w:rsid w:val="00701B52"/>
    <w:rsid w:val="007251F6"/>
    <w:rsid w:val="0075019C"/>
    <w:rsid w:val="00771BAB"/>
    <w:rsid w:val="007836CE"/>
    <w:rsid w:val="007878D2"/>
    <w:rsid w:val="00787F34"/>
    <w:rsid w:val="007C5884"/>
    <w:rsid w:val="007E2D44"/>
    <w:rsid w:val="008044A5"/>
    <w:rsid w:val="00826D6E"/>
    <w:rsid w:val="008357EB"/>
    <w:rsid w:val="008632A1"/>
    <w:rsid w:val="008669DB"/>
    <w:rsid w:val="00877650"/>
    <w:rsid w:val="008B4543"/>
    <w:rsid w:val="008E7772"/>
    <w:rsid w:val="0090728C"/>
    <w:rsid w:val="00930667"/>
    <w:rsid w:val="009327BB"/>
    <w:rsid w:val="009332E9"/>
    <w:rsid w:val="00936810"/>
    <w:rsid w:val="00953261"/>
    <w:rsid w:val="009533BE"/>
    <w:rsid w:val="00953A58"/>
    <w:rsid w:val="00962832"/>
    <w:rsid w:val="00977403"/>
    <w:rsid w:val="00980733"/>
    <w:rsid w:val="009826CD"/>
    <w:rsid w:val="009904D5"/>
    <w:rsid w:val="00993FBC"/>
    <w:rsid w:val="00995887"/>
    <w:rsid w:val="009D273D"/>
    <w:rsid w:val="009E4008"/>
    <w:rsid w:val="00A027DE"/>
    <w:rsid w:val="00A21B37"/>
    <w:rsid w:val="00A3705F"/>
    <w:rsid w:val="00A374B7"/>
    <w:rsid w:val="00A41928"/>
    <w:rsid w:val="00A6404A"/>
    <w:rsid w:val="00A717B5"/>
    <w:rsid w:val="00A745AF"/>
    <w:rsid w:val="00A77FFC"/>
    <w:rsid w:val="00A846B1"/>
    <w:rsid w:val="00A90CD3"/>
    <w:rsid w:val="00AA0938"/>
    <w:rsid w:val="00AA1E59"/>
    <w:rsid w:val="00AC1C60"/>
    <w:rsid w:val="00AD02E4"/>
    <w:rsid w:val="00AD3BE6"/>
    <w:rsid w:val="00AD50D2"/>
    <w:rsid w:val="00AE392C"/>
    <w:rsid w:val="00AF1B31"/>
    <w:rsid w:val="00B10FF4"/>
    <w:rsid w:val="00B16BF0"/>
    <w:rsid w:val="00B30B9D"/>
    <w:rsid w:val="00B44ACE"/>
    <w:rsid w:val="00B44DFE"/>
    <w:rsid w:val="00B64409"/>
    <w:rsid w:val="00B67B22"/>
    <w:rsid w:val="00B72481"/>
    <w:rsid w:val="00B93F99"/>
    <w:rsid w:val="00B945A9"/>
    <w:rsid w:val="00B975A3"/>
    <w:rsid w:val="00BA7155"/>
    <w:rsid w:val="00BB3615"/>
    <w:rsid w:val="00BC6F17"/>
    <w:rsid w:val="00BD1EC4"/>
    <w:rsid w:val="00BE060D"/>
    <w:rsid w:val="00BE2A59"/>
    <w:rsid w:val="00BE3168"/>
    <w:rsid w:val="00C05D6F"/>
    <w:rsid w:val="00C13200"/>
    <w:rsid w:val="00C15DDE"/>
    <w:rsid w:val="00C32A20"/>
    <w:rsid w:val="00C65F47"/>
    <w:rsid w:val="00C72371"/>
    <w:rsid w:val="00C77533"/>
    <w:rsid w:val="00C934D1"/>
    <w:rsid w:val="00C9766B"/>
    <w:rsid w:val="00CA4D6F"/>
    <w:rsid w:val="00CB44CB"/>
    <w:rsid w:val="00CB5989"/>
    <w:rsid w:val="00CC4151"/>
    <w:rsid w:val="00CC62B7"/>
    <w:rsid w:val="00CC6DC9"/>
    <w:rsid w:val="00CE2ACA"/>
    <w:rsid w:val="00D00D72"/>
    <w:rsid w:val="00D06EDA"/>
    <w:rsid w:val="00D13753"/>
    <w:rsid w:val="00D14EE8"/>
    <w:rsid w:val="00D1673F"/>
    <w:rsid w:val="00D534A5"/>
    <w:rsid w:val="00D5499B"/>
    <w:rsid w:val="00D57254"/>
    <w:rsid w:val="00D64325"/>
    <w:rsid w:val="00D6667E"/>
    <w:rsid w:val="00D6794A"/>
    <w:rsid w:val="00D710F4"/>
    <w:rsid w:val="00D87B83"/>
    <w:rsid w:val="00D94682"/>
    <w:rsid w:val="00DC1748"/>
    <w:rsid w:val="00DC4915"/>
    <w:rsid w:val="00DC5187"/>
    <w:rsid w:val="00DC5684"/>
    <w:rsid w:val="00DC78DD"/>
    <w:rsid w:val="00DD0693"/>
    <w:rsid w:val="00DD18D1"/>
    <w:rsid w:val="00DE08DB"/>
    <w:rsid w:val="00DE57B7"/>
    <w:rsid w:val="00E10BF2"/>
    <w:rsid w:val="00E23BF8"/>
    <w:rsid w:val="00E25507"/>
    <w:rsid w:val="00E55B8E"/>
    <w:rsid w:val="00EB2057"/>
    <w:rsid w:val="00EB24FD"/>
    <w:rsid w:val="00EC1DB8"/>
    <w:rsid w:val="00F0407E"/>
    <w:rsid w:val="00F10E7A"/>
    <w:rsid w:val="00F36ABE"/>
    <w:rsid w:val="00F421B8"/>
    <w:rsid w:val="00F430C7"/>
    <w:rsid w:val="00F61481"/>
    <w:rsid w:val="00F647F7"/>
    <w:rsid w:val="00F6521A"/>
    <w:rsid w:val="00F67FED"/>
    <w:rsid w:val="00F754CA"/>
    <w:rsid w:val="00F810E6"/>
    <w:rsid w:val="00F90676"/>
    <w:rsid w:val="00F93F2F"/>
    <w:rsid w:val="00FB6852"/>
    <w:rsid w:val="00FB7FD4"/>
    <w:rsid w:val="00FC0E73"/>
    <w:rsid w:val="00FC306B"/>
    <w:rsid w:val="00FE4ABF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qFormat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  <w:style w:type="paragraph" w:styleId="HTML">
    <w:name w:val="HTML Preformatted"/>
    <w:basedOn w:val="a1"/>
    <w:link w:val="HTMLChar"/>
    <w:uiPriority w:val="99"/>
    <w:semiHidden/>
    <w:unhideWhenUsed/>
    <w:rsid w:val="00276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2766D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  <w:rsid w:val="00175889"/>
  </w:style>
  <w:style w:type="character" w:styleId="afb">
    <w:name w:val="Strong"/>
    <w:basedOn w:val="a2"/>
    <w:uiPriority w:val="22"/>
    <w:qFormat/>
    <w:rsid w:val="00D06E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qFormat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  <w:style w:type="paragraph" w:styleId="HTML">
    <w:name w:val="HTML Preformatted"/>
    <w:basedOn w:val="a1"/>
    <w:link w:val="HTMLChar"/>
    <w:uiPriority w:val="99"/>
    <w:semiHidden/>
    <w:unhideWhenUsed/>
    <w:rsid w:val="00276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2766D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  <w:rsid w:val="00175889"/>
  </w:style>
  <w:style w:type="character" w:styleId="afb">
    <w:name w:val="Strong"/>
    <w:basedOn w:val="a2"/>
    <w:uiPriority w:val="22"/>
    <w:qFormat/>
    <w:rsid w:val="00D0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2755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49672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1937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6202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4823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834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81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1169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4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050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7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6326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8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753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8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774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6645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6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7786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46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0238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D42D-61F9-42BC-8E5B-A0597A64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307</TotalTime>
  <Pages>14</Pages>
  <Words>1579</Words>
  <Characters>9003</Characters>
  <Application>Microsoft Office Word</Application>
  <DocSecurity>0</DocSecurity>
  <Lines>75</Lines>
  <Paragraphs>21</Paragraphs>
  <ScaleCrop>false</ScaleCrop>
  <Company>Lenovo</Company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唐楠</dc:creator>
  <cp:lastModifiedBy>唐楠</cp:lastModifiedBy>
  <cp:revision>25</cp:revision>
  <dcterms:created xsi:type="dcterms:W3CDTF">2017-08-25T02:15:00Z</dcterms:created>
  <dcterms:modified xsi:type="dcterms:W3CDTF">2018-01-17T01:09:00Z</dcterms:modified>
</cp:coreProperties>
</file>